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4C4D" w14:textId="0DFBDE79" w:rsidR="001C6DC4" w:rsidRPr="00F96AE8" w:rsidRDefault="00061CF7" w:rsidP="000E7221">
      <w:pPr>
        <w:pStyle w:val="LB-Titel"/>
        <w:numPr>
          <w:ilvl w:val="0"/>
          <w:numId w:val="0"/>
        </w:numPr>
        <w:jc w:val="both"/>
        <w:rPr>
          <w:sz w:val="24"/>
          <w:szCs w:val="24"/>
        </w:rPr>
      </w:pPr>
      <w:r>
        <w:t>Leistungsbeurteilung</w:t>
      </w:r>
      <w:r w:rsidR="001C6DC4" w:rsidRPr="00515D73">
        <w:t xml:space="preserve"> </w:t>
      </w:r>
      <w:sdt>
        <w:sdtPr>
          <w:id w:val="694344764"/>
          <w:placeholder>
            <w:docPart w:val="DefaultPlaceholder_1082065158"/>
          </w:placeholder>
          <w:text/>
        </w:sdtPr>
        <w:sdtContent>
          <w:r w:rsidR="004265BD">
            <w:t>294 V</w:t>
          </w:r>
          <w:r w:rsidR="00A62FAA">
            <w:t>2</w:t>
          </w:r>
        </w:sdtContent>
      </w:sdt>
    </w:p>
    <w:p w14:paraId="7AF1FDC9" w14:textId="77777777" w:rsidR="001C6DC4" w:rsidRPr="00A46272" w:rsidRDefault="001C6DC4" w:rsidP="000E7221">
      <w:pPr>
        <w:pStyle w:val="Header"/>
        <w:jc w:val="both"/>
        <w:rPr>
          <w:rFonts w:cs="Arial"/>
          <w:szCs w:val="20"/>
        </w:rPr>
      </w:pPr>
    </w:p>
    <w:tbl>
      <w:tblPr>
        <w:tblW w:w="10008" w:type="dxa"/>
        <w:tblBorders>
          <w:insideH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1984"/>
        <w:gridCol w:w="1656"/>
        <w:gridCol w:w="2030"/>
        <w:gridCol w:w="1111"/>
      </w:tblGrid>
      <w:tr w:rsidR="00F96AE8" w:rsidRPr="00A46272" w14:paraId="337A5F87" w14:textId="77777777" w:rsidTr="00A20DE3">
        <w:tc>
          <w:tcPr>
            <w:tcW w:w="1809" w:type="dxa"/>
            <w:shd w:val="clear" w:color="auto" w:fill="auto"/>
          </w:tcPr>
          <w:p w14:paraId="30A203BA" w14:textId="77777777" w:rsidR="001C6DC4" w:rsidRPr="00515D73" w:rsidRDefault="001C6DC4" w:rsidP="000E7221">
            <w:pPr>
              <w:jc w:val="both"/>
            </w:pPr>
            <w:r w:rsidRPr="00515D73">
              <w:t>Modulnummer</w:t>
            </w:r>
          </w:p>
        </w:tc>
        <w:sdt>
          <w:sdtPr>
            <w:id w:val="688101451"/>
            <w:placeholder>
              <w:docPart w:val="DefaultPlaceholder_1082065158"/>
            </w:placeholder>
            <w:text/>
          </w:sdtPr>
          <w:sdtContent>
            <w:tc>
              <w:tcPr>
                <w:tcW w:w="1418" w:type="dxa"/>
                <w:shd w:val="clear" w:color="auto" w:fill="auto"/>
              </w:tcPr>
              <w:p w14:paraId="5275CC36" w14:textId="3AE7C644" w:rsidR="001C6DC4" w:rsidRPr="003E0D60" w:rsidRDefault="004265BD" w:rsidP="000E7221">
                <w:pPr>
                  <w:jc w:val="both"/>
                </w:pPr>
                <w:r>
                  <w:t>294</w:t>
                </w:r>
              </w:p>
            </w:tc>
          </w:sdtContent>
        </w:sdt>
        <w:tc>
          <w:tcPr>
            <w:tcW w:w="1984" w:type="dxa"/>
            <w:shd w:val="clear" w:color="auto" w:fill="auto"/>
          </w:tcPr>
          <w:p w14:paraId="0C282510" w14:textId="77777777" w:rsidR="001C6DC4" w:rsidRPr="00515D73" w:rsidRDefault="00492B8F" w:rsidP="000E7221">
            <w:pPr>
              <w:jc w:val="both"/>
            </w:pPr>
            <w:r>
              <w:t>Veror</w:t>
            </w:r>
            <w:r w:rsidR="00061CF7">
              <w:t>dnung</w:t>
            </w:r>
          </w:p>
        </w:tc>
        <w:tc>
          <w:tcPr>
            <w:tcW w:w="1656" w:type="dxa"/>
            <w:shd w:val="clear" w:color="auto" w:fill="auto"/>
          </w:tcPr>
          <w:p w14:paraId="7B228A6F" w14:textId="48D745A7" w:rsidR="001C6DC4" w:rsidRPr="00515D73" w:rsidRDefault="00061CF7" w:rsidP="000E7221">
            <w:pPr>
              <w:jc w:val="both"/>
            </w:pPr>
            <w:r>
              <w:t>20</w:t>
            </w:r>
            <w:r w:rsidR="005119B7">
              <w:t>21</w:t>
            </w:r>
          </w:p>
        </w:tc>
        <w:tc>
          <w:tcPr>
            <w:tcW w:w="2030" w:type="dxa"/>
            <w:shd w:val="clear" w:color="auto" w:fill="auto"/>
          </w:tcPr>
          <w:p w14:paraId="7725CA4B" w14:textId="77777777" w:rsidR="001C6DC4" w:rsidRPr="00515D73" w:rsidRDefault="00F96AE8" w:rsidP="000E7221">
            <w:pPr>
              <w:jc w:val="both"/>
            </w:pPr>
            <w:r>
              <w:t xml:space="preserve">Anbieter </w:t>
            </w:r>
            <w:r w:rsidR="001C6DC4" w:rsidRPr="00515D73">
              <w:t>Version</w:t>
            </w:r>
          </w:p>
        </w:tc>
        <w:tc>
          <w:tcPr>
            <w:tcW w:w="1111" w:type="dxa"/>
            <w:shd w:val="clear" w:color="auto" w:fill="auto"/>
          </w:tcPr>
          <w:p w14:paraId="7FCE96C1" w14:textId="77777777" w:rsidR="001C6DC4" w:rsidRPr="00515D73" w:rsidRDefault="001C6DC4" w:rsidP="000E7221">
            <w:pPr>
              <w:jc w:val="both"/>
            </w:pPr>
            <w:r w:rsidRPr="00515D73">
              <w:t>1</w:t>
            </w:r>
            <w:r w:rsidR="00C32709">
              <w:t>.0</w:t>
            </w:r>
          </w:p>
        </w:tc>
      </w:tr>
      <w:tr w:rsidR="001C6DC4" w:rsidRPr="00B20F0F" w14:paraId="6979F227" w14:textId="77777777" w:rsidTr="00A20DE3">
        <w:trPr>
          <w:trHeight w:val="373"/>
        </w:trPr>
        <w:tc>
          <w:tcPr>
            <w:tcW w:w="1809" w:type="dxa"/>
            <w:shd w:val="clear" w:color="auto" w:fill="auto"/>
          </w:tcPr>
          <w:p w14:paraId="78AF89CB" w14:textId="77777777" w:rsidR="001C6DC4" w:rsidRDefault="001C6DC4" w:rsidP="000E7221">
            <w:pPr>
              <w:jc w:val="both"/>
            </w:pPr>
            <w:r w:rsidRPr="00515D73">
              <w:t>Titel</w:t>
            </w:r>
          </w:p>
          <w:p w14:paraId="01462317" w14:textId="77777777" w:rsidR="00C32709" w:rsidRPr="00515D73" w:rsidRDefault="00C32709" w:rsidP="000E7221">
            <w:pPr>
              <w:jc w:val="both"/>
            </w:pPr>
            <w:r>
              <w:t>Autor</w:t>
            </w:r>
          </w:p>
        </w:tc>
        <w:tc>
          <w:tcPr>
            <w:tcW w:w="8199" w:type="dxa"/>
            <w:gridSpan w:val="5"/>
            <w:shd w:val="clear" w:color="auto" w:fill="auto"/>
          </w:tcPr>
          <w:sdt>
            <w:sdtPr>
              <w:id w:val="1299263815"/>
              <w:placeholder>
                <w:docPart w:val="DefaultPlaceholder_1082065158"/>
              </w:placeholder>
              <w:text/>
            </w:sdtPr>
            <w:sdtContent>
              <w:p w14:paraId="7ABCE405" w14:textId="6C2CBF12" w:rsidR="001C6DC4" w:rsidRPr="004265BD" w:rsidRDefault="008759AE" w:rsidP="000E7221">
                <w:pPr>
                  <w:jc w:val="both"/>
                </w:pPr>
                <w:r w:rsidRPr="008759AE">
                  <w:t>Frontend einer interaktiven Webapplikation realisieren</w:t>
                </w:r>
              </w:p>
            </w:sdtContent>
          </w:sdt>
          <w:p w14:paraId="3B849CA3" w14:textId="68AEBE8A" w:rsidR="00C32709" w:rsidRPr="004265BD" w:rsidRDefault="00000000" w:rsidP="000E7221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id w:val="-301464549"/>
                <w:placeholder>
                  <w:docPart w:val="DefaultPlaceholder_1082065158"/>
                </w:placeholder>
                <w:text/>
              </w:sdtPr>
              <w:sdtContent>
                <w:r w:rsidR="004265BD" w:rsidRPr="004265BD">
                  <w:rPr>
                    <w:lang w:val="en-US"/>
                  </w:rPr>
                  <w:t xml:space="preserve">Christian </w:t>
                </w:r>
                <w:proofErr w:type="spellStart"/>
                <w:r w:rsidR="004265BD" w:rsidRPr="004265BD">
                  <w:rPr>
                    <w:lang w:val="en-US"/>
                  </w:rPr>
                  <w:t>Witschard</w:t>
                </w:r>
                <w:proofErr w:type="spellEnd"/>
              </w:sdtContent>
            </w:sdt>
            <w:r w:rsidR="00B05B09" w:rsidRPr="004265BD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684284670"/>
                <w:placeholder>
                  <w:docPart w:val="DefaultPlaceholder_1082065158"/>
                </w:placeholder>
                <w:text/>
              </w:sdtPr>
              <w:sdtContent>
                <w:r w:rsidR="00096FD1">
                  <w:rPr>
                    <w:lang w:val="en-US"/>
                  </w:rPr>
                  <w:t>(</w:t>
                </w:r>
                <w:r w:rsidR="004265BD" w:rsidRPr="004265BD">
                  <w:rPr>
                    <w:lang w:val="en-US"/>
                  </w:rPr>
                  <w:t>christian.w</w:t>
                </w:r>
                <w:r w:rsidR="004265BD">
                  <w:rPr>
                    <w:lang w:val="en-US"/>
                  </w:rPr>
                  <w:t>itschard@bbbaden.ch</w:t>
                </w:r>
                <w:r w:rsidR="00096FD1">
                  <w:rPr>
                    <w:lang w:val="en-US"/>
                  </w:rPr>
                  <w:t>)</w:t>
                </w:r>
                <w:r w:rsidR="00CD0C4E">
                  <w:rPr>
                    <w:lang w:val="en-US"/>
                  </w:rPr>
                  <w:t xml:space="preserve">/Manuel </w:t>
                </w:r>
                <w:proofErr w:type="spellStart"/>
                <w:r w:rsidR="00CD0C4E">
                  <w:rPr>
                    <w:lang w:val="en-US"/>
                  </w:rPr>
                  <w:t>Bachofner</w:t>
                </w:r>
                <w:proofErr w:type="spellEnd"/>
              </w:sdtContent>
            </w:sdt>
          </w:p>
        </w:tc>
      </w:tr>
    </w:tbl>
    <w:p w14:paraId="064BB350" w14:textId="77777777" w:rsidR="00AA6071" w:rsidRPr="004265BD" w:rsidRDefault="00AA6071" w:rsidP="000E7221">
      <w:pPr>
        <w:jc w:val="both"/>
        <w:rPr>
          <w:rFonts w:cs="Arial"/>
          <w:lang w:val="en-US"/>
        </w:rPr>
      </w:pPr>
    </w:p>
    <w:p w14:paraId="212AC22E" w14:textId="77777777" w:rsidR="00511CC8" w:rsidRPr="004265BD" w:rsidRDefault="00511CC8" w:rsidP="000E7221">
      <w:pPr>
        <w:jc w:val="both"/>
        <w:rPr>
          <w:rFonts w:cs="Arial"/>
          <w:lang w:val="en-US"/>
        </w:rPr>
      </w:pPr>
    </w:p>
    <w:p w14:paraId="00682872" w14:textId="77777777" w:rsidR="00511CC8" w:rsidRPr="004265BD" w:rsidRDefault="00511CC8" w:rsidP="000E7221">
      <w:pPr>
        <w:jc w:val="both"/>
        <w:rPr>
          <w:rFonts w:cs="Arial"/>
          <w:lang w:val="en-US"/>
        </w:rPr>
      </w:pPr>
    </w:p>
    <w:p w14:paraId="36E446B3" w14:textId="77777777" w:rsidR="00AA6071" w:rsidRPr="004265BD" w:rsidRDefault="00E07D33" w:rsidP="000E7221">
      <w:pPr>
        <w:jc w:val="both"/>
        <w:rPr>
          <w:rFonts w:cs="Arial"/>
          <w:lang w:val="en-US"/>
        </w:rPr>
      </w:pPr>
      <w:r w:rsidRPr="004265BD">
        <w:rPr>
          <w:rFonts w:cs="Arial"/>
          <w:lang w:val="en-US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61"/>
        <w:gridCol w:w="3356"/>
        <w:gridCol w:w="1358"/>
        <w:gridCol w:w="3192"/>
      </w:tblGrid>
      <w:tr w:rsidR="001C6DC4" w:rsidRPr="00515D73" w14:paraId="2A494DA1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6E791E16" w14:textId="77777777" w:rsidR="001C6DC4" w:rsidRPr="004265BD" w:rsidRDefault="001C6DC4" w:rsidP="000E7221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37843125" w14:textId="77777777" w:rsidR="001C6DC4" w:rsidRPr="004265BD" w:rsidRDefault="001C6DC4" w:rsidP="000E7221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13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E3BB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Datum: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F58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</w:tr>
      <w:tr w:rsidR="001C6DC4" w:rsidRPr="00515D73" w14:paraId="608678FE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5933F0A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333D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808B9C3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CB54F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</w:tr>
      <w:tr w:rsidR="001C6DC4" w:rsidRPr="00515D73" w14:paraId="31A94394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DC8124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Name: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05E4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BE1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Vorname: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B8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</w:tr>
      <w:tr w:rsidR="001C6DC4" w:rsidRPr="00515D73" w14:paraId="73E0B2A7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25012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Klasse: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8B13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04CA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Experte: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654A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</w:tr>
      <w:tr w:rsidR="00AA6071" w:rsidRPr="00515D73" w14:paraId="78C2BA09" w14:textId="77777777" w:rsidTr="00AA6071">
        <w:trPr>
          <w:gridAfter w:val="2"/>
          <w:wAfter w:w="4657" w:type="dxa"/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32AAA8" w14:textId="77777777" w:rsidR="00AA6071" w:rsidRPr="00515D73" w:rsidRDefault="00AA6071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Note: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976B" w14:textId="77777777" w:rsidR="00AA6071" w:rsidRPr="00515D73" w:rsidRDefault="00AA6071" w:rsidP="000E7221">
            <w:pPr>
              <w:jc w:val="both"/>
              <w:rPr>
                <w:rFonts w:cs="Arial"/>
              </w:rPr>
            </w:pPr>
          </w:p>
        </w:tc>
      </w:tr>
    </w:tbl>
    <w:p w14:paraId="6167E720" w14:textId="77777777" w:rsidR="00E86BB2" w:rsidRPr="00515D73" w:rsidRDefault="00E86BB2" w:rsidP="000E7221">
      <w:pPr>
        <w:jc w:val="both"/>
        <w:rPr>
          <w:rFonts w:cs="Arial"/>
        </w:rPr>
      </w:pPr>
    </w:p>
    <w:p w14:paraId="6A1A9A34" w14:textId="77777777" w:rsidR="00733FCC" w:rsidRPr="00515D73" w:rsidRDefault="00733FCC" w:rsidP="000E7221">
      <w:pPr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94"/>
        <w:gridCol w:w="76"/>
      </w:tblGrid>
      <w:tr w:rsidR="00733FCC" w:rsidRPr="00515D73" w14:paraId="177C0930" w14:textId="77777777" w:rsidTr="00270774">
        <w:trPr>
          <w:trHeight w:val="1397"/>
        </w:trPr>
        <w:tc>
          <w:tcPr>
            <w:tcW w:w="2518" w:type="dxa"/>
            <w:shd w:val="clear" w:color="auto" w:fill="auto"/>
          </w:tcPr>
          <w:p w14:paraId="199AA618" w14:textId="3B2AA71F" w:rsidR="00733FCC" w:rsidRPr="00515D73" w:rsidRDefault="00733FCC" w:rsidP="000E7221">
            <w:pPr>
              <w:jc w:val="both"/>
              <w:rPr>
                <w:rFonts w:eastAsiaTheme="minorHAnsi" w:cs="Arial"/>
              </w:rPr>
            </w:pPr>
            <w:r w:rsidRPr="00515D73">
              <w:rPr>
                <w:rFonts w:eastAsiaTheme="minorHAnsi" w:cs="Arial"/>
              </w:rPr>
              <w:t>Hilfsmittel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5CE29B18" w14:textId="77777777" w:rsidR="00371ED2" w:rsidRPr="00B05B09" w:rsidRDefault="00371ED2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</w:t>
            </w:r>
            <w:r>
              <w:rPr>
                <w:rFonts w:eastAsiaTheme="minorHAnsi" w:cs="Arial"/>
                <w:color w:val="000000"/>
                <w:lang w:eastAsia="en-US"/>
              </w:rPr>
              <w:t>lgende Hilfsmittel sind erlaubt:</w:t>
            </w:r>
          </w:p>
          <w:p w14:paraId="7C64C048" w14:textId="77777777" w:rsidR="00371ED2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Alle Unterlagen</w:t>
            </w:r>
          </w:p>
          <w:p w14:paraId="40317ED2" w14:textId="77777777" w:rsidR="00371ED2" w:rsidRPr="000D7CA8" w:rsidRDefault="00371ED2" w:rsidP="000E7221">
            <w:pPr>
              <w:jc w:val="both"/>
              <w:rPr>
                <w:rFonts w:eastAsiaTheme="minorHAnsi" w:cs="Arial"/>
                <w:sz w:val="16"/>
                <w:szCs w:val="16"/>
                <w:lang w:eastAsia="en-US"/>
              </w:rPr>
            </w:pPr>
          </w:p>
          <w:p w14:paraId="45DB1116" w14:textId="77777777" w:rsidR="00371ED2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Folgende Hilfsmittel sind nicht erlaubt:</w:t>
            </w:r>
          </w:p>
          <w:p w14:paraId="176EFA10" w14:textId="020E3C55" w:rsidR="00270774" w:rsidRPr="00A37649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Kommunikationsmittel</w:t>
            </w:r>
            <w:r w:rsidR="00061CF7">
              <w:rPr>
                <w:rFonts w:eastAsiaTheme="minorHAnsi" w:cs="Arial"/>
                <w:lang w:eastAsia="en-US"/>
              </w:rPr>
              <w:t>, wie Mobiltelefon, Messenger</w:t>
            </w:r>
          </w:p>
        </w:tc>
      </w:tr>
      <w:tr w:rsidR="00733FCC" w:rsidRPr="00515D73" w14:paraId="0DF753A8" w14:textId="77777777" w:rsidTr="00270774">
        <w:trPr>
          <w:trHeight w:val="567"/>
        </w:trPr>
        <w:tc>
          <w:tcPr>
            <w:tcW w:w="2518" w:type="dxa"/>
            <w:shd w:val="clear" w:color="auto" w:fill="auto"/>
          </w:tcPr>
          <w:p w14:paraId="470CD7E2" w14:textId="4B146DF0" w:rsidR="00733FCC" w:rsidRPr="000A336C" w:rsidRDefault="00733FCC" w:rsidP="000E7221">
            <w:pPr>
              <w:jc w:val="both"/>
              <w:rPr>
                <w:rFonts w:cs="Arial"/>
              </w:rPr>
            </w:pPr>
            <w:r w:rsidRPr="00A20DE3">
              <w:rPr>
                <w:rFonts w:eastAsiaTheme="minorHAnsi" w:cs="Arial"/>
                <w:color w:val="000000"/>
                <w:lang w:eastAsia="en-US"/>
              </w:rPr>
              <w:t>Prüfungsdauer</w:t>
            </w:r>
          </w:p>
        </w:tc>
        <w:tc>
          <w:tcPr>
            <w:tcW w:w="6770" w:type="dxa"/>
            <w:gridSpan w:val="2"/>
            <w:shd w:val="clear" w:color="auto" w:fill="auto"/>
          </w:tcPr>
          <w:sdt>
            <w:sdtPr>
              <w:rPr>
                <w:rFonts w:eastAsiaTheme="minorHAnsi" w:cs="Arial"/>
                <w:lang w:eastAsia="en-US"/>
              </w:rPr>
              <w:id w:val="-460113488"/>
              <w:placeholder>
                <w:docPart w:val="DefaultPlaceholder_1082065158"/>
              </w:placeholder>
              <w:text/>
            </w:sdtPr>
            <w:sdtContent>
              <w:p w14:paraId="368B02CD" w14:textId="69E86CD4" w:rsidR="00733FCC" w:rsidRPr="000A336C" w:rsidRDefault="007C71AB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>
                  <w:rPr>
                    <w:rFonts w:eastAsiaTheme="minorHAnsi" w:cs="Arial"/>
                    <w:lang w:eastAsia="en-US"/>
                  </w:rPr>
                  <w:t>1</w:t>
                </w:r>
                <w:r w:rsidR="00CD0C4E">
                  <w:rPr>
                    <w:rFonts w:eastAsiaTheme="minorHAnsi" w:cs="Arial"/>
                    <w:lang w:eastAsia="en-US"/>
                  </w:rPr>
                  <w:t>0</w:t>
                </w:r>
                <w:r w:rsidR="00B05B09" w:rsidRPr="00B05B09">
                  <w:rPr>
                    <w:rFonts w:eastAsiaTheme="minorHAnsi" w:cs="Arial"/>
                    <w:lang w:eastAsia="en-US"/>
                  </w:rPr>
                  <w:t xml:space="preserve"> Lektionen zu 45 min</w:t>
                </w:r>
              </w:p>
            </w:sdtContent>
          </w:sdt>
        </w:tc>
      </w:tr>
      <w:tr w:rsidR="000D7CA8" w:rsidRPr="00515D73" w14:paraId="2BB38F77" w14:textId="77777777" w:rsidTr="00270774">
        <w:trPr>
          <w:trHeight w:val="701"/>
        </w:trPr>
        <w:tc>
          <w:tcPr>
            <w:tcW w:w="2518" w:type="dxa"/>
            <w:shd w:val="clear" w:color="auto" w:fill="auto"/>
          </w:tcPr>
          <w:p w14:paraId="12693361" w14:textId="383F8760" w:rsidR="000D7CA8" w:rsidRPr="00A20DE3" w:rsidRDefault="000D7CA8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Prüfungsinfrastruktur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0DA086F8" w14:textId="77777777" w:rsidR="000D7CA8" w:rsidRPr="00515D73" w:rsidRDefault="000D7CA8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Folgende Infrastruktur steht zur Verfügung:</w:t>
            </w:r>
          </w:p>
          <w:sdt>
            <w:sdtPr>
              <w:rPr>
                <w:rFonts w:eastAsiaTheme="minorHAnsi" w:cs="Arial"/>
                <w:lang w:eastAsia="en-US"/>
              </w:rPr>
              <w:id w:val="489601729"/>
              <w:placeholder>
                <w:docPart w:val="9736DF6E371E4B6A882B53C78D1F2C63"/>
              </w:placeholder>
              <w:text/>
            </w:sdtPr>
            <w:sdtContent>
              <w:p w14:paraId="68E4C702" w14:textId="626692FC" w:rsidR="000D7CA8" w:rsidRDefault="000D7CA8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 w:rsidRPr="000A336C">
                  <w:rPr>
                    <w:rFonts w:eastAsiaTheme="minorHAnsi" w:cs="Arial"/>
                    <w:lang w:eastAsia="en-US"/>
                  </w:rPr>
                  <w:t>Eigenes Notebook</w:t>
                </w:r>
              </w:p>
            </w:sdtContent>
          </w:sdt>
        </w:tc>
      </w:tr>
      <w:tr w:rsidR="000A336C" w:rsidRPr="00515D73" w14:paraId="1109C8EB" w14:textId="77777777" w:rsidTr="00270774">
        <w:trPr>
          <w:trHeight w:val="864"/>
        </w:trPr>
        <w:tc>
          <w:tcPr>
            <w:tcW w:w="2518" w:type="dxa"/>
            <w:shd w:val="clear" w:color="auto" w:fill="auto"/>
          </w:tcPr>
          <w:p w14:paraId="776B9BEF" w14:textId="6CE70A38" w:rsidR="000A336C" w:rsidRPr="00A20DE3" w:rsidRDefault="000A336C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Notenskala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50D9F14E" w14:textId="77777777" w:rsidR="000A336C" w:rsidRPr="00515D73" w:rsidRDefault="000A336C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Linear (Note = 1 + 5 * </w:t>
            </w:r>
            <m:oMath>
              <m:f>
                <m:fPr>
                  <m:ctrlPr>
                    <w:rPr>
                      <w:rFonts w:ascii="Cambria Math" w:eastAsiaTheme="minorHAnsi" w:hAnsi="Cambria Math" w:cs="Arial"/>
                      <w:i/>
                      <w:color w:val="00000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Erreichte Punktzahl</m:t>
                  </m:r>
                </m:num>
                <m:den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Gesamte Punktzahl</m:t>
                  </m:r>
                </m:den>
              </m:f>
            </m:oMath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 ), auf halbe Noten gerundet.</w:t>
            </w:r>
          </w:p>
          <w:p w14:paraId="764A075F" w14:textId="540B18BF" w:rsidR="000A336C" w:rsidRDefault="000A336C" w:rsidP="000E7221">
            <w:pPr>
              <w:jc w:val="both"/>
              <w:rPr>
                <w:rFonts w:eastAsiaTheme="minorHAnsi" w:cs="Arial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1 ist die </w:t>
            </w:r>
            <w:r>
              <w:rPr>
                <w:rFonts w:eastAsiaTheme="minorHAnsi" w:cs="Arial"/>
                <w:color w:val="000000"/>
                <w:lang w:eastAsia="en-US"/>
              </w:rPr>
              <w:t>schlechteste, 6 die beste Note.</w:t>
            </w:r>
          </w:p>
        </w:tc>
      </w:tr>
      <w:tr w:rsidR="00733FCC" w:rsidRPr="00515D73" w14:paraId="42803E2C" w14:textId="77777777" w:rsidTr="00A20DE3">
        <w:trPr>
          <w:gridAfter w:val="1"/>
          <w:wAfter w:w="76" w:type="dxa"/>
        </w:trPr>
        <w:tc>
          <w:tcPr>
            <w:tcW w:w="2518" w:type="dxa"/>
            <w:shd w:val="clear" w:color="auto" w:fill="auto"/>
          </w:tcPr>
          <w:p w14:paraId="16FB10F9" w14:textId="77777777" w:rsidR="00733FCC" w:rsidRPr="00515D73" w:rsidRDefault="00733FCC" w:rsidP="000E7221">
            <w:pPr>
              <w:jc w:val="both"/>
              <w:rPr>
                <w:rFonts w:eastAsiaTheme="minorHAnsi" w:cs="Arial"/>
                <w:color w:val="000000"/>
                <w:shd w:val="clear" w:color="auto" w:fill="D9D9D9" w:themeFill="background1" w:themeFillShade="D9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Objekt</w:t>
            </w:r>
          </w:p>
        </w:tc>
        <w:sdt>
          <w:sdtPr>
            <w:id w:val="1967081631"/>
            <w:placeholder>
              <w:docPart w:val="DefaultPlaceholder_1082065158"/>
            </w:placeholder>
            <w:text/>
          </w:sdtPr>
          <w:sdtContent>
            <w:tc>
              <w:tcPr>
                <w:tcW w:w="6694" w:type="dxa"/>
                <w:shd w:val="clear" w:color="auto" w:fill="auto"/>
              </w:tcPr>
              <w:p w14:paraId="38C6ED09" w14:textId="2949D5A2" w:rsidR="00733FCC" w:rsidRPr="00511CC8" w:rsidRDefault="000A336C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 w:rsidRPr="000A336C">
                  <w:t xml:space="preserve">Front-End einer interaktiven Webapplikation. Entsprechende Darstellung für die Verwaltung (Create, Read, Update, Delete) von Daten. Zum Beispiel: Verwaltung einer </w:t>
                </w:r>
                <w:proofErr w:type="spellStart"/>
                <w:r w:rsidRPr="000A336C">
                  <w:t>Todo</w:t>
                </w:r>
                <w:proofErr w:type="spellEnd"/>
                <w:r w:rsidRPr="000A336C">
                  <w:t>-Liste.</w:t>
                </w:r>
              </w:p>
            </w:tc>
          </w:sdtContent>
        </w:sdt>
      </w:tr>
    </w:tbl>
    <w:p w14:paraId="32366E09" w14:textId="0B9FC1A0" w:rsidR="00AD6E6E" w:rsidRDefault="00AD6E6E" w:rsidP="000E7221">
      <w:pPr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p w14:paraId="0AD3CB81" w14:textId="77777777" w:rsidR="00AD6E6E" w:rsidRDefault="00AD6E6E" w:rsidP="000E7221">
      <w:pPr>
        <w:spacing w:after="200" w:line="276" w:lineRule="auto"/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  <w:r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45"/>
        <w:gridCol w:w="6543"/>
        <w:gridCol w:w="1584"/>
      </w:tblGrid>
      <w:tr w:rsidR="00511CC8" w:rsidRPr="00511CC8" w14:paraId="1AFECB5C" w14:textId="77777777" w:rsidTr="0051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280C69" w14:textId="77777777" w:rsidR="00511CC8" w:rsidRPr="00511CC8" w:rsidRDefault="00045DCC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HZ</w:t>
            </w:r>
          </w:p>
        </w:tc>
        <w:tc>
          <w:tcPr>
            <w:tcW w:w="6662" w:type="dxa"/>
          </w:tcPr>
          <w:p w14:paraId="3470FA60" w14:textId="77777777" w:rsidR="00511CC8" w:rsidRPr="00511CC8" w:rsidRDefault="00511CC8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515D73">
              <w:rPr>
                <w:rFonts w:eastAsiaTheme="minorHAnsi"/>
                <w:lang w:eastAsia="en-US"/>
              </w:rPr>
              <w:t>Handlungsziel</w:t>
            </w:r>
          </w:p>
        </w:tc>
        <w:tc>
          <w:tcPr>
            <w:tcW w:w="1591" w:type="dxa"/>
          </w:tcPr>
          <w:p w14:paraId="6D4213CF" w14:textId="77777777" w:rsidR="00511CC8" w:rsidRPr="00511CC8" w:rsidRDefault="00511CC8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FF"/>
                <w:lang w:eastAsia="en-US"/>
              </w:rPr>
            </w:pPr>
            <w:r w:rsidRPr="00515D73">
              <w:rPr>
                <w:rFonts w:eastAsiaTheme="minorHAnsi"/>
                <w:lang w:eastAsia="en-US"/>
              </w:rPr>
              <w:t>Aufgabe(n)</w:t>
            </w:r>
          </w:p>
        </w:tc>
      </w:tr>
      <w:tr w:rsidR="00511CC8" w14:paraId="3B12E15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CC5646" w14:textId="77777777" w:rsidR="00511CC8" w:rsidRPr="000E7DCB" w:rsidRDefault="00045DCC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6662" w:type="dxa"/>
          </w:tcPr>
          <w:p w14:paraId="29168AB5" w14:textId="67D24CFB" w:rsidR="00511CC8" w:rsidRPr="000E7DCB" w:rsidRDefault="007C71AB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7C71AB">
              <w:rPr>
                <w:rFonts w:eastAsiaTheme="minorHAnsi"/>
                <w:lang w:eastAsia="en-US"/>
              </w:rPr>
              <w:t>Richtet die lokale Entwicklungs- und Laufzeitumgebung so ein, dass ein vorgegebenes Projekt entwickelt werden kann.</w:t>
            </w:r>
          </w:p>
        </w:tc>
        <w:tc>
          <w:tcPr>
            <w:tcW w:w="1591" w:type="dxa"/>
          </w:tcPr>
          <w:p w14:paraId="3F765E77" w14:textId="4D0790E1" w:rsidR="00511CC8" w:rsidRPr="000E7DCB" w:rsidRDefault="001728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</w:tr>
      <w:tr w:rsidR="005119B7" w14:paraId="1BCE5D65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D863D8" w14:textId="56E1B2CC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6662" w:type="dxa"/>
          </w:tcPr>
          <w:p w14:paraId="4A7B1E86" w14:textId="60E5022F" w:rsidR="005119B7" w:rsidRPr="000E7DCB" w:rsidRDefault="00BA7410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BA7410">
              <w:rPr>
                <w:rFonts w:eastAsiaTheme="minorHAnsi"/>
                <w:lang w:eastAsia="en-US"/>
              </w:rPr>
              <w:t>Programmiert mittels vorgegebener Technologie und mit Hilfe eines existierenden, dokumentierten Back-Ends ein effizientes, strukturiertes Front-End einer interaktiven Webapplikation, welches die Verwaltung (Create, Read, Update, Delete) von Daten ermöglicht und hält sich dabei an relevante Vorgaben.</w:t>
            </w:r>
          </w:p>
        </w:tc>
        <w:tc>
          <w:tcPr>
            <w:tcW w:w="1591" w:type="dxa"/>
          </w:tcPr>
          <w:p w14:paraId="704ED856" w14:textId="6636E090" w:rsidR="005119B7" w:rsidRPr="000E7DCB" w:rsidRDefault="004A2D83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5119B7" w14:paraId="0DD6D93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C22BE9" w14:textId="06587C16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6662" w:type="dxa"/>
          </w:tcPr>
          <w:p w14:paraId="651B7AC9" w14:textId="1188AF10" w:rsidR="005119B7" w:rsidRPr="000E7DCB" w:rsidRDefault="00BA741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BA7410">
              <w:rPr>
                <w:rFonts w:eastAsiaTheme="minorHAnsi"/>
                <w:lang w:eastAsia="en-US"/>
              </w:rPr>
              <w:t>Programmiert das Front-End einer interaktiven Webapplikation so, dass die einzelnen CRUD-Elemente des Front-Ends über einen permanenten Link erreichbar sind.</w:t>
            </w:r>
          </w:p>
        </w:tc>
        <w:tc>
          <w:tcPr>
            <w:tcW w:w="1591" w:type="dxa"/>
          </w:tcPr>
          <w:p w14:paraId="6A42557F" w14:textId="7A721C67" w:rsidR="005119B7" w:rsidRDefault="004A2D83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5119B7" w14:paraId="59CED433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E8F013" w14:textId="6EAF86B6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6662" w:type="dxa"/>
          </w:tcPr>
          <w:p w14:paraId="294EED9C" w14:textId="6BC69A6B" w:rsidR="005119B7" w:rsidRPr="000E7DCB" w:rsidRDefault="00BA7410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Ü</w:t>
            </w:r>
            <w:r w:rsidRPr="00BA7410">
              <w:rPr>
                <w:rFonts w:eastAsiaTheme="minorHAnsi"/>
                <w:lang w:eastAsia="en-US"/>
              </w:rPr>
              <w:t>berprüft Zwischenergebnisse mit den Anforderungen (funktional, nichtfunktional, Sicherheit) und nimmt laufend Korrekturen vor.</w:t>
            </w:r>
          </w:p>
        </w:tc>
        <w:tc>
          <w:tcPr>
            <w:tcW w:w="1591" w:type="dxa"/>
          </w:tcPr>
          <w:p w14:paraId="53FE31F1" w14:textId="53FB6EDF" w:rsidR="005119B7" w:rsidRDefault="000E5278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="00B56D0D">
              <w:rPr>
                <w:rFonts w:eastAsiaTheme="minorHAnsi"/>
                <w:lang w:eastAsia="en-US"/>
              </w:rPr>
              <w:t>, 3</w:t>
            </w:r>
            <w:r w:rsidR="004A2D83">
              <w:rPr>
                <w:rFonts w:eastAsiaTheme="minorHAnsi"/>
                <w:lang w:eastAsia="en-US"/>
              </w:rPr>
              <w:t>,4</w:t>
            </w:r>
          </w:p>
        </w:tc>
      </w:tr>
      <w:tr w:rsidR="00BA7410" w14:paraId="0CE50976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F779E7" w14:textId="59C4FCA1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6662" w:type="dxa"/>
          </w:tcPr>
          <w:p w14:paraId="670C69D5" w14:textId="41FDB034" w:rsidR="00BA7410" w:rsidRDefault="004B6C67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Hält vorgegebene Coderichtlinien ein und überprüft laufend deren Einhaltung.</w:t>
            </w:r>
          </w:p>
        </w:tc>
        <w:tc>
          <w:tcPr>
            <w:tcW w:w="1591" w:type="dxa"/>
          </w:tcPr>
          <w:p w14:paraId="62450531" w14:textId="70A791FE" w:rsidR="00BA7410" w:rsidRDefault="000E5278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 w:rsidR="004E71FF">
              <w:rPr>
                <w:rFonts w:eastAsiaTheme="minorHAnsi"/>
                <w:lang w:eastAsia="en-US"/>
              </w:rPr>
              <w:t xml:space="preserve">, </w:t>
            </w:r>
            <w:r w:rsidR="004A2D83">
              <w:rPr>
                <w:rFonts w:eastAsiaTheme="minorHAnsi"/>
                <w:lang w:eastAsia="en-US"/>
              </w:rPr>
              <w:t>3</w:t>
            </w:r>
          </w:p>
        </w:tc>
      </w:tr>
      <w:tr w:rsidR="00BA7410" w14:paraId="591C78DC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D08012B" w14:textId="751C8008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6662" w:type="dxa"/>
          </w:tcPr>
          <w:p w14:paraId="27219F52" w14:textId="3BE691B1" w:rsidR="00BA7410" w:rsidRDefault="004B6C67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Legt Änderungen und Erweiterungen der Implementierung übersichtlich und zuverlässig in einem Softwareverwaltungssystem ab.</w:t>
            </w:r>
          </w:p>
        </w:tc>
        <w:tc>
          <w:tcPr>
            <w:tcW w:w="1591" w:type="dxa"/>
          </w:tcPr>
          <w:p w14:paraId="4FE9D851" w14:textId="67B87983" w:rsidR="00BA7410" w:rsidRDefault="004A2D83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BA7410" w14:paraId="0A66344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C66C8ED" w14:textId="6168A10D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6662" w:type="dxa"/>
          </w:tcPr>
          <w:p w14:paraId="4E370077" w14:textId="61359C3D" w:rsidR="00BA7410" w:rsidRDefault="004B6C67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Schützt mindestens einen Bereich des Front-Ends vor anonymen Zugriffen.</w:t>
            </w:r>
          </w:p>
        </w:tc>
        <w:tc>
          <w:tcPr>
            <w:tcW w:w="1591" w:type="dxa"/>
          </w:tcPr>
          <w:p w14:paraId="2F19C34D" w14:textId="35B8DFB0" w:rsidR="00BA7410" w:rsidRDefault="004A2D83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14:paraId="556F2B96" w14:textId="663FC2A5" w:rsidR="001D5608" w:rsidRPr="00F94CA1" w:rsidRDefault="007F32C4" w:rsidP="000E7221">
      <w:pPr>
        <w:pStyle w:val="TitelAbschnitte"/>
        <w:jc w:val="both"/>
        <w:rPr>
          <w:sz w:val="50"/>
          <w:szCs w:val="50"/>
        </w:rPr>
      </w:pPr>
      <w:r>
        <w:br w:type="page"/>
      </w:r>
      <w:r w:rsidR="001D5608" w:rsidRPr="00A20DE3">
        <w:lastRenderedPageBreak/>
        <w:t>Bewertung</w:t>
      </w:r>
      <w:r w:rsidR="001D5608" w:rsidRPr="00A46272">
        <w:t>:</w:t>
      </w:r>
    </w:p>
    <w:tbl>
      <w:tblPr>
        <w:tblStyle w:val="GridTable6Colourful"/>
        <w:tblW w:w="9288" w:type="dxa"/>
        <w:tblLook w:val="04A0" w:firstRow="1" w:lastRow="0" w:firstColumn="1" w:lastColumn="0" w:noHBand="0" w:noVBand="1"/>
      </w:tblPr>
      <w:tblGrid>
        <w:gridCol w:w="1101"/>
        <w:gridCol w:w="1475"/>
        <w:gridCol w:w="991"/>
        <w:gridCol w:w="5721"/>
      </w:tblGrid>
      <w:tr w:rsidR="008827E0" w:rsidRPr="007F32C4" w14:paraId="42BA0CD3" w14:textId="77777777" w:rsidTr="00A94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4E80C70" w14:textId="77777777" w:rsidR="008827E0" w:rsidRPr="007F32C4" w:rsidRDefault="008827E0" w:rsidP="000E7221">
            <w:pPr>
              <w:jc w:val="both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Aufgabe</w:t>
            </w:r>
          </w:p>
        </w:tc>
        <w:tc>
          <w:tcPr>
            <w:tcW w:w="1475" w:type="dxa"/>
            <w:hideMark/>
          </w:tcPr>
          <w:p w14:paraId="7531E13A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Gewichtung</w:t>
            </w:r>
          </w:p>
        </w:tc>
        <w:tc>
          <w:tcPr>
            <w:tcW w:w="991" w:type="dxa"/>
          </w:tcPr>
          <w:p w14:paraId="159A6549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000000"/>
                <w:lang w:eastAsia="en-US"/>
              </w:rPr>
            </w:pPr>
            <w:r>
              <w:rPr>
                <w:rFonts w:eastAsiaTheme="minorHAnsi" w:cs="Arial"/>
                <w:color w:val="000000"/>
                <w:lang w:eastAsia="en-US"/>
              </w:rPr>
              <w:t>Punkte</w:t>
            </w:r>
          </w:p>
        </w:tc>
        <w:tc>
          <w:tcPr>
            <w:tcW w:w="5721" w:type="dxa"/>
            <w:hideMark/>
          </w:tcPr>
          <w:p w14:paraId="5F2C54B2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Bewertung</w:t>
            </w:r>
          </w:p>
        </w:tc>
      </w:tr>
      <w:tr w:rsidR="005119B7" w:rsidRPr="007F32C4" w14:paraId="70BF412D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3511E9" w14:textId="535D2ADB" w:rsidR="005119B7" w:rsidRPr="000E7DCB" w:rsidRDefault="000309F0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1-1</w:t>
            </w:r>
          </w:p>
        </w:tc>
        <w:tc>
          <w:tcPr>
            <w:tcW w:w="1475" w:type="dxa"/>
          </w:tcPr>
          <w:p w14:paraId="5AFCEAE3" w14:textId="38420766" w:rsidR="005119B7" w:rsidRPr="004A3CEF" w:rsidRDefault="000309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33CBFF1A" w14:textId="5822A6D9" w:rsidR="005119B7" w:rsidRDefault="000309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34064CDB" w14:textId="03C42D09" w:rsidR="005119B7" w:rsidRPr="00952182" w:rsidRDefault="005C386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Konfiguration der IDE ist dokumentiert.</w:t>
            </w:r>
          </w:p>
        </w:tc>
      </w:tr>
      <w:tr w:rsidR="0086343A" w:rsidRPr="007F32C4" w14:paraId="3707CFF0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9B230E" w14:textId="392DA630" w:rsidR="0086343A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2-1</w:t>
            </w:r>
          </w:p>
        </w:tc>
        <w:tc>
          <w:tcPr>
            <w:tcW w:w="1475" w:type="dxa"/>
          </w:tcPr>
          <w:p w14:paraId="559CA20E" w14:textId="6BE14BF7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7501E859" w14:textId="662B1FE8" w:rsidR="0086343A" w:rsidRDefault="006361F2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653B826F" w14:textId="3D2C4269" w:rsidR="0086343A" w:rsidRPr="00770E97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Es sind 3 Testfälle nach Vorgabe spezifiziert.</w:t>
            </w:r>
          </w:p>
        </w:tc>
      </w:tr>
      <w:tr w:rsidR="0086343A" w:rsidRPr="007F32C4" w14:paraId="01DC7CAB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FD9F392" w14:textId="02ECE247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3-1</w:t>
            </w:r>
          </w:p>
        </w:tc>
        <w:tc>
          <w:tcPr>
            <w:tcW w:w="1475" w:type="dxa"/>
          </w:tcPr>
          <w:p w14:paraId="0761D85F" w14:textId="12403E6B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4FB66E0E" w14:textId="68DF671B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24A8FC1C" w14:textId="5074870C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Die CRUD-Operation sind im Frontend umgesetzt.</w:t>
            </w:r>
          </w:p>
        </w:tc>
      </w:tr>
      <w:tr w:rsidR="0086343A" w:rsidRPr="007F32C4" w14:paraId="09C30CE8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34AA29C" w14:textId="03A67AC9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3-2</w:t>
            </w:r>
          </w:p>
        </w:tc>
        <w:tc>
          <w:tcPr>
            <w:tcW w:w="1475" w:type="dxa"/>
          </w:tcPr>
          <w:p w14:paraId="014D0574" w14:textId="130FD297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02D6F143" w14:textId="44937AEB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0AF23AB6" w14:textId="5C80D16E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Die CRUD-Operationen werden an das Web-API weitergeleitet.</w:t>
            </w:r>
          </w:p>
        </w:tc>
      </w:tr>
      <w:tr w:rsidR="0086343A" w:rsidRPr="007F32C4" w14:paraId="0C23FE91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E7EB06" w14:textId="64C736FC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3-3</w:t>
            </w:r>
          </w:p>
        </w:tc>
        <w:tc>
          <w:tcPr>
            <w:tcW w:w="1475" w:type="dxa"/>
          </w:tcPr>
          <w:p w14:paraId="2F303ECA" w14:textId="610EA632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68E59DBA" w14:textId="7FB10180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4BE0DA50" w14:textId="3280F422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Formulardaten sind clientseitig mit JavaScript validiert.</w:t>
            </w:r>
          </w:p>
        </w:tc>
      </w:tr>
      <w:tr w:rsidR="0086343A" w:rsidRPr="007F32C4" w14:paraId="2AB65BAE" w14:textId="77777777" w:rsidTr="005C386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23C5C6" w14:textId="15DD990F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3-4</w:t>
            </w:r>
          </w:p>
        </w:tc>
        <w:tc>
          <w:tcPr>
            <w:tcW w:w="1475" w:type="dxa"/>
          </w:tcPr>
          <w:p w14:paraId="7D67017C" w14:textId="29E09C8E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2</w:t>
            </w:r>
          </w:p>
        </w:tc>
        <w:tc>
          <w:tcPr>
            <w:tcW w:w="991" w:type="dxa"/>
          </w:tcPr>
          <w:p w14:paraId="73B0F9F7" w14:textId="6F969A79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64B9ADC6" w14:textId="070A7B2C" w:rsidR="0086343A" w:rsidRPr="005C3860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Software ist professionell implementiert</w:t>
            </w:r>
          </w:p>
          <w:p w14:paraId="677265C0" w14:textId="382404CD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(Coding Standards, Module).</w:t>
            </w:r>
          </w:p>
        </w:tc>
      </w:tr>
      <w:tr w:rsidR="0086343A" w:rsidRPr="007F32C4" w14:paraId="4217672C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FE7519" w14:textId="6F537B9B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3-5</w:t>
            </w:r>
          </w:p>
        </w:tc>
        <w:tc>
          <w:tcPr>
            <w:tcW w:w="1475" w:type="dxa"/>
          </w:tcPr>
          <w:p w14:paraId="02DF4C94" w14:textId="77777777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4B896D0E" w14:textId="77777777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7229A121" w14:textId="77B8CA3A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Das Client-Side Routing ist für mindestens drei Seiten umgesetzt</w:t>
            </w:r>
          </w:p>
        </w:tc>
      </w:tr>
      <w:tr w:rsidR="0086343A" w:rsidRPr="007F32C4" w14:paraId="32EE6B13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E378C9C" w14:textId="6D1616FE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3-6</w:t>
            </w:r>
          </w:p>
        </w:tc>
        <w:tc>
          <w:tcPr>
            <w:tcW w:w="1475" w:type="dxa"/>
          </w:tcPr>
          <w:p w14:paraId="441A1EFA" w14:textId="44DF3346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392342A6" w14:textId="6FEBD1DE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18C0AE60" w14:textId="11739291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Sinnvolle Zwischenstände sind im GIT Repository ersichtlich.</w:t>
            </w:r>
          </w:p>
        </w:tc>
      </w:tr>
      <w:tr w:rsidR="0086343A" w:rsidRPr="007F32C4" w14:paraId="57B9297A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73322BF" w14:textId="56396A64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3-7</w:t>
            </w:r>
          </w:p>
        </w:tc>
        <w:tc>
          <w:tcPr>
            <w:tcW w:w="1475" w:type="dxa"/>
          </w:tcPr>
          <w:p w14:paraId="7FC8FE15" w14:textId="630A459A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5CC85FD7" w14:textId="49584BE3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0E11B0D2" w14:textId="4F349BDF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Der Benutzer kann sich über eine Web API authentifizieren.</w:t>
            </w:r>
          </w:p>
        </w:tc>
      </w:tr>
      <w:tr w:rsidR="0086343A" w:rsidRPr="007F32C4" w14:paraId="3E65FD14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AD249A" w14:textId="0AAE8300" w:rsidR="0086343A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3-8</w:t>
            </w:r>
          </w:p>
        </w:tc>
        <w:tc>
          <w:tcPr>
            <w:tcW w:w="1475" w:type="dxa"/>
          </w:tcPr>
          <w:p w14:paraId="6461F040" w14:textId="265B6C32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1C4AABF5" w14:textId="31966F02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77B38E46" w14:textId="6305D775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123ED7">
              <w:rPr>
                <w:rFonts w:eastAsiaTheme="minorHAnsi" w:cs="Arial"/>
                <w:lang w:eastAsia="de-CH"/>
              </w:rPr>
              <w:t>Die Autorisierung für einen Bereich der Webseite ist professionell umgesetzt.</w:t>
            </w:r>
          </w:p>
        </w:tc>
      </w:tr>
      <w:tr w:rsidR="0086343A" w:rsidRPr="007F32C4" w14:paraId="6D9E8B83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E931CB3" w14:textId="2C858F86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4-1</w:t>
            </w:r>
          </w:p>
        </w:tc>
        <w:tc>
          <w:tcPr>
            <w:tcW w:w="1475" w:type="dxa"/>
          </w:tcPr>
          <w:p w14:paraId="1CC0E71B" w14:textId="4294D719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2F6EC15D" w14:textId="530B8600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46FCDC5C" w14:textId="7B33649C" w:rsidR="0086343A" w:rsidRPr="00952182" w:rsidRDefault="00C15C85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 xml:space="preserve">Die </w:t>
            </w:r>
            <w:r w:rsidR="00B93B21">
              <w:rPr>
                <w:rFonts w:eastAsiaTheme="minorHAnsi" w:cs="Arial"/>
                <w:lang w:eastAsia="de-CH"/>
              </w:rPr>
              <w:t>s</w:t>
            </w:r>
            <w:r w:rsidR="0086343A" w:rsidRPr="005C3860">
              <w:rPr>
                <w:rFonts w:eastAsiaTheme="minorHAnsi" w:cs="Arial"/>
                <w:lang w:eastAsia="de-CH"/>
              </w:rPr>
              <w:t>pezifizierten Testfälle sind automatisiert umgesetzt.</w:t>
            </w:r>
          </w:p>
        </w:tc>
      </w:tr>
      <w:tr w:rsidR="0086343A" w:rsidRPr="007F32C4" w14:paraId="32525183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B59B3DC" w14:textId="7B01A8EE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</w:p>
        </w:tc>
        <w:tc>
          <w:tcPr>
            <w:tcW w:w="1475" w:type="dxa"/>
          </w:tcPr>
          <w:p w14:paraId="7B55C1FB" w14:textId="07DCCB36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23FFA9D4" w14:textId="0668F789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2222F65F" w14:textId="3A53E1C4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 xml:space="preserve">Das Projekt ist lauffähig und die </w:t>
            </w:r>
            <w:r w:rsidR="00B93B21">
              <w:rPr>
                <w:rFonts w:eastAsiaTheme="minorHAnsi" w:cs="Arial"/>
                <w:lang w:eastAsia="de-CH"/>
              </w:rPr>
              <w:t>a</w:t>
            </w:r>
            <w:r w:rsidRPr="005C3860">
              <w:rPr>
                <w:rFonts w:eastAsiaTheme="minorHAnsi" w:cs="Arial"/>
                <w:lang w:eastAsia="de-CH"/>
              </w:rPr>
              <w:t>dministrativen Vorgaben sind eingehalten</w:t>
            </w:r>
            <w:r w:rsidR="00B93B21">
              <w:rPr>
                <w:rFonts w:eastAsiaTheme="minorHAnsi" w:cs="Arial"/>
                <w:lang w:eastAsia="de-CH"/>
              </w:rPr>
              <w:t>.</w:t>
            </w:r>
          </w:p>
        </w:tc>
      </w:tr>
    </w:tbl>
    <w:p w14:paraId="56F5079C" w14:textId="77777777" w:rsidR="00682274" w:rsidRPr="00A46272" w:rsidRDefault="00682274" w:rsidP="000E7221">
      <w:pPr>
        <w:spacing w:after="200" w:line="276" w:lineRule="auto"/>
        <w:jc w:val="both"/>
        <w:rPr>
          <w:rFonts w:eastAsiaTheme="minorHAnsi" w:cs="Arial"/>
          <w:szCs w:val="20"/>
          <w:lang w:eastAsia="en-US"/>
        </w:rPr>
      </w:pPr>
      <w:r w:rsidRPr="00A46272">
        <w:rPr>
          <w:rFonts w:eastAsiaTheme="minorHAnsi" w:cs="Arial"/>
          <w:szCs w:val="20"/>
          <w:lang w:eastAsia="en-US"/>
        </w:rPr>
        <w:br w:type="page"/>
      </w:r>
    </w:p>
    <w:p w14:paraId="416F765A" w14:textId="77777777" w:rsidR="00B05B09" w:rsidRPr="00A20DE3" w:rsidRDefault="00B05B09" w:rsidP="000E7221">
      <w:pPr>
        <w:pStyle w:val="TitelAbschnitte"/>
        <w:jc w:val="both"/>
        <w:rPr>
          <w:rStyle w:val="TitelAbschnitteZchn"/>
          <w:rFonts w:eastAsiaTheme="minorHAnsi"/>
        </w:rPr>
      </w:pPr>
      <w:bookmarkStart w:id="0" w:name="AdministrativeHinweise"/>
      <w:r w:rsidRPr="005119B7">
        <w:rPr>
          <w:rStyle w:val="TitelAbschnitteZchn"/>
          <w:rFonts w:eastAsiaTheme="minorHAnsi"/>
          <w:b/>
          <w:lang w:eastAsia="en-US"/>
        </w:rPr>
        <w:lastRenderedPageBreak/>
        <w:t>Hinweise</w:t>
      </w:r>
      <w:bookmarkEnd w:id="0"/>
      <w:r>
        <w:rPr>
          <w:rStyle w:val="TitelAbschnitteZchn"/>
          <w:rFonts w:eastAsiaTheme="minorHAnsi"/>
        </w:rPr>
        <w:t>:</w:t>
      </w:r>
    </w:p>
    <w:p w14:paraId="6C1C2EEA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Diese Prüfung ist eine Einzelarbeit.</w:t>
      </w:r>
    </w:p>
    <w:p w14:paraId="1040A725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Es dürfen keine alten Prüfungen und/oder Daten von alten Prüfungen verwendet werden.</w:t>
      </w:r>
    </w:p>
    <w:p w14:paraId="1B58EBB8" w14:textId="79619540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Betrügereien, wie Spicken o.Ä., oder Betrugsversuche führen zum Ausschluss aus der Prüfung.</w:t>
      </w:r>
    </w:p>
    <w:p w14:paraId="67D3D103" w14:textId="42C48342" w:rsidR="005C3860" w:rsidRPr="005C3860" w:rsidRDefault="005C3860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Nicht deklarierte Kopien von Codeschnipseln aus dem Internet gilt als Betrug.</w:t>
      </w:r>
    </w:p>
    <w:p w14:paraId="3D57AAF1" w14:textId="77777777" w:rsidR="00BC0B7D" w:rsidRPr="005956F4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5956F4">
        <w:rPr>
          <w:rFonts w:eastAsiaTheme="minorHAnsi"/>
          <w:lang w:eastAsia="en-US"/>
        </w:rPr>
        <w:t>Im Falle eines Betrugs gilt die Leistungsbeurteilung als absolviert, aber nicht bestanden.</w:t>
      </w:r>
    </w:p>
    <w:p w14:paraId="6745A2C2" w14:textId="3CC2B8BC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Geben Sie diese Aufgabenstellung und den Lö</w:t>
      </w:r>
      <w:r w:rsidRPr="0091466F">
        <w:rPr>
          <w:rFonts w:eastAsiaTheme="minorHAnsi"/>
        </w:rPr>
        <w:t>sungsbogen</w:t>
      </w:r>
      <w:r w:rsidRPr="0091466F">
        <w:rPr>
          <w:rFonts w:eastAsiaTheme="minorHAnsi"/>
          <w:lang w:eastAsia="en-US"/>
        </w:rPr>
        <w:t xml:space="preserve"> </w:t>
      </w:r>
      <w:proofErr w:type="gramStart"/>
      <w:r w:rsidRPr="0091466F">
        <w:rPr>
          <w:rFonts w:eastAsiaTheme="minorHAnsi"/>
          <w:lang w:eastAsia="en-US"/>
        </w:rPr>
        <w:t>mit N</w:t>
      </w:r>
      <w:r w:rsidR="005119B7">
        <w:rPr>
          <w:rFonts w:eastAsiaTheme="minorHAnsi"/>
          <w:lang w:eastAsia="en-US"/>
        </w:rPr>
        <w:t>achna</w:t>
      </w:r>
      <w:r w:rsidRPr="0091466F">
        <w:rPr>
          <w:rFonts w:eastAsiaTheme="minorHAnsi"/>
          <w:lang w:eastAsia="en-US"/>
        </w:rPr>
        <w:t>me</w:t>
      </w:r>
      <w:proofErr w:type="gramEnd"/>
      <w:r w:rsidRPr="0091466F">
        <w:rPr>
          <w:rFonts w:eastAsiaTheme="minorHAnsi"/>
          <w:lang w:eastAsia="en-US"/>
        </w:rPr>
        <w:t>, Vorname und Klasse beschriftet ab.</w:t>
      </w:r>
    </w:p>
    <w:p w14:paraId="7581EA0E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Bezeichnen Sie Lösungen und Korrekturen klar und deutlich.</w:t>
      </w:r>
    </w:p>
    <w:p w14:paraId="13FD056A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Verwenden Sie einen dokument</w:t>
      </w:r>
      <w:r>
        <w:rPr>
          <w:rFonts w:eastAsiaTheme="minorHAnsi"/>
          <w:lang w:eastAsia="en-US"/>
        </w:rPr>
        <w:t>en</w:t>
      </w:r>
      <w:r w:rsidRPr="0091466F">
        <w:rPr>
          <w:rFonts w:eastAsiaTheme="minorHAnsi"/>
          <w:lang w:eastAsia="en-US"/>
        </w:rPr>
        <w:t>echten Stift (Tinte/Kugelschreiber).</w:t>
      </w:r>
    </w:p>
    <w:p w14:paraId="6CC55D64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Wenn Sie Lösungen elektronisch oder auf Zusatzblättern abgeben, </w:t>
      </w:r>
      <w:r w:rsidR="00061CF7">
        <w:rPr>
          <w:rFonts w:eastAsiaTheme="minorHAnsi"/>
          <w:lang w:eastAsia="en-US"/>
        </w:rPr>
        <w:t>verweisen</w:t>
      </w:r>
      <w:r w:rsidRPr="0091466F">
        <w:rPr>
          <w:rFonts w:eastAsiaTheme="minorHAnsi"/>
          <w:lang w:eastAsia="en-US"/>
        </w:rPr>
        <w:t xml:space="preserve"> Sie </w:t>
      </w:r>
      <w:r w:rsidR="00061CF7">
        <w:rPr>
          <w:rFonts w:eastAsiaTheme="minorHAnsi"/>
          <w:lang w:eastAsia="en-US"/>
        </w:rPr>
        <w:t>auf diese Zusatzmaterialien</w:t>
      </w:r>
      <w:r w:rsidRPr="0091466F">
        <w:rPr>
          <w:rFonts w:eastAsiaTheme="minorHAnsi"/>
          <w:lang w:eastAsia="en-US"/>
        </w:rPr>
        <w:t xml:space="preserve"> auf </w:t>
      </w:r>
      <w:r w:rsidR="00061CF7">
        <w:rPr>
          <w:rFonts w:eastAsiaTheme="minorHAnsi"/>
          <w:lang w:eastAsia="en-US"/>
        </w:rPr>
        <w:t>Ihrem</w:t>
      </w:r>
      <w:r w:rsidRPr="0091466F">
        <w:rPr>
          <w:rFonts w:eastAsiaTheme="minorHAnsi"/>
          <w:lang w:eastAsia="en-US"/>
        </w:rPr>
        <w:t xml:space="preserve"> Aufgabenblatt.</w:t>
      </w:r>
    </w:p>
    <w:p w14:paraId="6A9CB3C5" w14:textId="5D208581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Alle Dateien müssen in einem Ordner abgelegt werden, dessen Name dem Format </w:t>
      </w:r>
      <w:r w:rsidR="00061CF7">
        <w:rPr>
          <w:rFonts w:eastAsiaTheme="minorHAnsi"/>
          <w:lang w:eastAsia="en-US"/>
        </w:rPr>
        <w:t>NameVornameLB-</w:t>
      </w:r>
      <w:r w:rsidR="00787647">
        <w:rPr>
          <w:rFonts w:eastAsiaTheme="minorHAnsi"/>
          <w:lang w:eastAsia="en-US"/>
        </w:rPr>
        <w:t>294</w:t>
      </w:r>
      <w:r w:rsidRPr="0091466F">
        <w:rPr>
          <w:rFonts w:eastAsiaTheme="minorHAnsi"/>
          <w:lang w:eastAsia="en-US"/>
        </w:rPr>
        <w:t xml:space="preserve"> </w:t>
      </w:r>
      <w:r w:rsidR="00061CF7">
        <w:rPr>
          <w:rFonts w:eastAsiaTheme="minorHAnsi"/>
          <w:lang w:eastAsia="en-US"/>
        </w:rPr>
        <w:t>entspricht. (z.B. MuellerHansLB</w:t>
      </w:r>
      <w:r w:rsidRPr="0091466F">
        <w:rPr>
          <w:rFonts w:eastAsiaTheme="minorHAnsi"/>
          <w:lang w:eastAsia="en-US"/>
        </w:rPr>
        <w:t>-</w:t>
      </w:r>
      <w:r w:rsidR="00787647">
        <w:rPr>
          <w:rFonts w:eastAsiaTheme="minorHAnsi"/>
          <w:lang w:eastAsia="en-US"/>
        </w:rPr>
        <w:t>294</w:t>
      </w:r>
      <w:r w:rsidRPr="0091466F">
        <w:rPr>
          <w:rFonts w:eastAsiaTheme="minorHAnsi"/>
          <w:lang w:eastAsia="en-US"/>
        </w:rPr>
        <w:t>).</w:t>
      </w:r>
    </w:p>
    <w:p w14:paraId="3679961A" w14:textId="0755BC0A" w:rsidR="0048082E" w:rsidRDefault="0048082E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Der Ordner muss vor der Abgabe gepackt werden.</w:t>
      </w:r>
    </w:p>
    <w:p w14:paraId="18A982E2" w14:textId="739F046C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Die gepackte Datei </w:t>
      </w:r>
      <w:r w:rsidR="00061CF7">
        <w:rPr>
          <w:rFonts w:eastAsiaTheme="minorHAnsi"/>
          <w:lang w:eastAsia="en-US"/>
        </w:rPr>
        <w:t>muss</w:t>
      </w:r>
      <w:r w:rsidRPr="0091466F">
        <w:rPr>
          <w:rFonts w:eastAsiaTheme="minorHAnsi"/>
          <w:lang w:eastAsia="en-US"/>
        </w:rPr>
        <w:t xml:space="preserve"> gleich wie der Order benannt werden.</w:t>
      </w:r>
    </w:p>
    <w:p w14:paraId="3A0EC44F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Programmierprojekte </w:t>
      </w:r>
      <w:r w:rsidR="00061CF7">
        <w:rPr>
          <w:rFonts w:eastAsiaTheme="minorHAnsi"/>
          <w:lang w:eastAsia="en-US"/>
        </w:rPr>
        <w:t>müssen</w:t>
      </w:r>
      <w:r w:rsidRPr="0091466F">
        <w:rPr>
          <w:rFonts w:eastAsiaTheme="minorHAnsi"/>
          <w:lang w:eastAsia="en-US"/>
        </w:rPr>
        <w:t xml:space="preserve"> gleich wie der Ordner benannt werden.</w:t>
      </w:r>
    </w:p>
    <w:p w14:paraId="638DEAFB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Folgende Formate sind bei den elektronischen Lösungen erlaubt:</w:t>
      </w:r>
    </w:p>
    <w:p w14:paraId="567C88AE" w14:textId="3B2C1C4B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Programmcode: </w:t>
      </w:r>
      <w:r w:rsidR="005119B7">
        <w:rPr>
          <w:rFonts w:eastAsiaTheme="minorHAnsi"/>
          <w:lang w:eastAsia="en-US"/>
        </w:rPr>
        <w:t>Visual Studio-</w:t>
      </w:r>
      <w:r w:rsidRPr="0091466F">
        <w:rPr>
          <w:rFonts w:eastAsiaTheme="minorHAnsi"/>
          <w:lang w:eastAsia="en-US"/>
        </w:rPr>
        <w:t>Projekte oder Dateien mit Ordnerhierarchie</w:t>
      </w:r>
    </w:p>
    <w:p w14:paraId="029471D4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Bilder: </w:t>
      </w:r>
      <w:proofErr w:type="spellStart"/>
      <w:r w:rsidRPr="0091466F">
        <w:rPr>
          <w:rFonts w:eastAsiaTheme="minorHAnsi"/>
          <w:lang w:eastAsia="en-US"/>
        </w:rPr>
        <w:t>jpg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gif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png</w:t>
      </w:r>
      <w:proofErr w:type="spellEnd"/>
    </w:p>
    <w:p w14:paraId="13DF73BD" w14:textId="77777777" w:rsidR="004D0F09" w:rsidRPr="001B0F9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val="fr-CH" w:eastAsia="en-US"/>
        </w:rPr>
      </w:pPr>
      <w:proofErr w:type="gramStart"/>
      <w:r w:rsidRPr="001B0F9F">
        <w:rPr>
          <w:rFonts w:eastAsiaTheme="minorHAnsi"/>
          <w:lang w:val="fr-CH" w:eastAsia="en-US"/>
        </w:rPr>
        <w:t>Texte:</w:t>
      </w:r>
      <w:proofErr w:type="gramEnd"/>
      <w:r w:rsidRPr="001B0F9F">
        <w:rPr>
          <w:rFonts w:eastAsiaTheme="minorHAnsi"/>
          <w:lang w:val="fr-CH" w:eastAsia="en-US"/>
        </w:rPr>
        <w:t xml:space="preserve"> ASCII-Texte, Microsoft Word, Adobe Acrobat </w:t>
      </w:r>
      <w:proofErr w:type="spellStart"/>
      <w:r w:rsidRPr="001B0F9F">
        <w:rPr>
          <w:rFonts w:eastAsiaTheme="minorHAnsi"/>
          <w:lang w:val="fr-CH" w:eastAsia="en-US"/>
        </w:rPr>
        <w:t>pdf</w:t>
      </w:r>
      <w:proofErr w:type="spellEnd"/>
    </w:p>
    <w:p w14:paraId="7E67C318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Anderes: Microsoft Excel, Microsoft PowerPoint</w:t>
      </w:r>
    </w:p>
    <w:p w14:paraId="6DB471B8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BC0B7D">
        <w:rPr>
          <w:rFonts w:eastAsiaTheme="minorHAnsi"/>
          <w:lang w:eastAsia="en-US"/>
        </w:rPr>
        <w:t xml:space="preserve">Die elektronischen Lösungen werden am Schluss </w:t>
      </w:r>
      <w:r>
        <w:rPr>
          <w:rFonts w:eastAsiaTheme="minorHAnsi"/>
          <w:lang w:eastAsia="en-US"/>
        </w:rPr>
        <w:t xml:space="preserve">der Prüfung </w:t>
      </w:r>
      <w:r w:rsidRPr="00BC0B7D">
        <w:rPr>
          <w:rFonts w:eastAsiaTheme="minorHAnsi"/>
          <w:lang w:eastAsia="en-US"/>
        </w:rPr>
        <w:t>auf Moodle hochgeladen.</w:t>
      </w:r>
    </w:p>
    <w:p w14:paraId="3E7B7F61" w14:textId="77777777" w:rsidR="00061CF7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Elektronisch abgegebene Lösungen werden mit Vorteil gezippt. </w:t>
      </w:r>
    </w:p>
    <w:p w14:paraId="22D2767F" w14:textId="77777777" w:rsidR="004D0F09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Sie sind verantwortlich dafür, dass Sie alle Dateien abgeben</w:t>
      </w:r>
      <w:r w:rsidRPr="0091466F">
        <w:rPr>
          <w:rFonts w:eastAsiaTheme="minorHAnsi"/>
          <w:lang w:eastAsia="en-US"/>
        </w:rPr>
        <w:t>.</w:t>
      </w:r>
    </w:p>
    <w:p w14:paraId="7F1899D5" w14:textId="77777777" w:rsidR="004D0F09" w:rsidRDefault="00061CF7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Alle Daten dieser</w:t>
      </w:r>
      <w:r w:rsidR="004D0F09" w:rsidRPr="0091466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LB</w:t>
      </w:r>
      <w:r w:rsidR="004D0F09" w:rsidRPr="0091466F">
        <w:rPr>
          <w:rFonts w:eastAsiaTheme="minorHAnsi"/>
          <w:lang w:eastAsia="en-US"/>
        </w:rPr>
        <w:t xml:space="preserve"> (Aufgabendateien und Lösungen) müssen s</w:t>
      </w:r>
      <w:r>
        <w:rPr>
          <w:rFonts w:eastAsiaTheme="minorHAnsi"/>
          <w:lang w:eastAsia="en-US"/>
        </w:rPr>
        <w:t>ofort nach dem Abschluss der LB</w:t>
      </w:r>
      <w:r w:rsidR="004D0F09" w:rsidRPr="0091466F">
        <w:rPr>
          <w:rFonts w:eastAsiaTheme="minorHAnsi"/>
          <w:lang w:eastAsia="en-US"/>
        </w:rPr>
        <w:t xml:space="preserve"> und dem Hochladen gelöscht werden.</w:t>
      </w:r>
    </w:p>
    <w:p w14:paraId="6DD28D51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Vor Beginn der Prüfung abgegebene Daten:</w:t>
      </w:r>
    </w:p>
    <w:p w14:paraId="41844FE4" w14:textId="3DAEF3B6" w:rsidR="00BC0B7D" w:rsidRDefault="00BC0B7D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Keine</w:t>
      </w:r>
      <w:r w:rsidR="005119B7">
        <w:rPr>
          <w:rFonts w:eastAsiaTheme="minorHAnsi"/>
          <w:lang w:eastAsia="en-US"/>
        </w:rPr>
        <w:t xml:space="preserve"> oder Auflistung der Dateien</w:t>
      </w:r>
    </w:p>
    <w:p w14:paraId="294D586D" w14:textId="77777777" w:rsidR="004933B4" w:rsidRPr="004933B4" w:rsidRDefault="004933B4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>Regelung zu verspätet eingereichter Leistungsbeurteilungen:</w:t>
      </w:r>
    </w:p>
    <w:p w14:paraId="174624AB" w14:textId="77777777" w:rsidR="004933B4" w:rsidRPr="004933B4" w:rsidRDefault="004933B4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 xml:space="preserve">Pro angefangene 24h Verspätung wird eine halbe Note (0.5 Notenpunkte) abgezogen. Verspätet eingereichte Leistungsbeurteilungen werden korrigiert, bewertet und dann mit dem Abzug der Verspätung verrechnet. </w:t>
      </w:r>
    </w:p>
    <w:p w14:paraId="78F96A24" w14:textId="77777777" w:rsidR="004933B4" w:rsidRPr="004933B4" w:rsidRDefault="004933B4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>Aufschiebende Wirkungen haben nicht planbare Absenzen wie Krankheit oder Unfall, sofern Sie vom Berufslernenden bei Eintritt des Ereignisses kommuniziert wurden. Die Lehrperson entscheidet über die Abgabetermine.</w:t>
      </w:r>
    </w:p>
    <w:p w14:paraId="7BC85FAF" w14:textId="77777777" w:rsidR="004933B4" w:rsidRDefault="004933B4" w:rsidP="000E7221">
      <w:pPr>
        <w:pStyle w:val="ListParagraph"/>
        <w:numPr>
          <w:ilvl w:val="0"/>
          <w:numId w:val="0"/>
        </w:numPr>
        <w:ind w:left="1080"/>
        <w:jc w:val="both"/>
        <w:rPr>
          <w:rFonts w:eastAsiaTheme="minorHAnsi"/>
          <w:lang w:eastAsia="en-US"/>
        </w:rPr>
      </w:pPr>
    </w:p>
    <w:p w14:paraId="0583B2BF" w14:textId="77777777" w:rsidR="0059530A" w:rsidRPr="0091466F" w:rsidRDefault="00AD0A3E" w:rsidP="000E7221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86CFA2B" w14:textId="77777777" w:rsidR="00AB66A2" w:rsidRDefault="0059530A" w:rsidP="000E7221">
      <w:pPr>
        <w:pStyle w:val="Aufgabentitel"/>
        <w:jc w:val="both"/>
      </w:pPr>
      <w:r w:rsidRPr="00A20DE3">
        <w:lastRenderedPageBreak/>
        <w:t>Administrative Vorgaben</w:t>
      </w:r>
    </w:p>
    <w:p w14:paraId="1F0BD5D1" w14:textId="23ADF58C" w:rsidR="005119B7" w:rsidRPr="001D5B33" w:rsidRDefault="00A576A5" w:rsidP="000E7221">
      <w:pPr>
        <w:spacing w:before="120" w:after="120"/>
        <w:jc w:val="both"/>
      </w:pPr>
      <w:r w:rsidRPr="001D5B33">
        <w:t xml:space="preserve">Halten Sie alle administrativen Vorgaben (unter anderem diejenigen auf Seite </w:t>
      </w:r>
      <w:r w:rsidRPr="001D5B33">
        <w:fldChar w:fldCharType="begin"/>
      </w:r>
      <w:r w:rsidRPr="001D5B33">
        <w:instrText xml:space="preserve"> PAGEREF AdministrativeHinweise \h </w:instrText>
      </w:r>
      <w:r w:rsidRPr="001D5B33">
        <w:fldChar w:fldCharType="separate"/>
      </w:r>
      <w:r w:rsidR="00B20F0F">
        <w:rPr>
          <w:noProof/>
        </w:rPr>
        <w:t>4</w:t>
      </w:r>
      <w:r w:rsidRPr="001D5B33">
        <w:fldChar w:fldCharType="end"/>
      </w:r>
      <w:r w:rsidRPr="001D5B33">
        <w:t>) ein.</w:t>
      </w:r>
      <w:r w:rsidR="00A57647" w:rsidRPr="001D5B33">
        <w:t xml:space="preserve"> </w:t>
      </w:r>
    </w:p>
    <w:p w14:paraId="2EFB92F5" w14:textId="2D5B7BC0" w:rsidR="007D7FC3" w:rsidRPr="007B6D6E" w:rsidRDefault="00E72C43" w:rsidP="007B6D6E">
      <w:pPr>
        <w:spacing w:before="120" w:after="120"/>
        <w:jc w:val="both"/>
        <w:rPr>
          <w:b/>
          <w:bCs/>
        </w:rPr>
      </w:pPr>
      <w:r w:rsidRPr="001D5B33">
        <w:rPr>
          <w:bCs/>
        </w:rPr>
        <w:t>Um Ihre Lösungen elektronisch abzugeben, erstellen Sie ein Word-Dokument mit dem Namen: &lt;&lt;NachnameVorname_LB_M29</w:t>
      </w:r>
      <w:r w:rsidRPr="00F376AD">
        <w:t>4</w:t>
      </w:r>
      <w:r w:rsidRPr="001D5B33">
        <w:rPr>
          <w:bCs/>
        </w:rPr>
        <w:t>_V</w:t>
      </w:r>
      <w:r w:rsidR="00706FF5">
        <w:rPr>
          <w:bCs/>
        </w:rPr>
        <w:t>2</w:t>
      </w:r>
      <w:r w:rsidRPr="001D5B33">
        <w:rPr>
          <w:bCs/>
        </w:rPr>
        <w:t xml:space="preserve">.docx&gt;&gt;. In diesem Dokument dokumentieren Sie das Projekt. Alle Bilder und Skizzen müssen elektronisch in diesem Dokument lesbar erfasst </w:t>
      </w:r>
      <w:r w:rsidR="000E7221">
        <w:rPr>
          <w:bCs/>
        </w:rPr>
        <w:t>werden</w:t>
      </w:r>
      <w:r w:rsidRPr="001D5B33">
        <w:rPr>
          <w:bCs/>
        </w:rPr>
        <w:t>.</w:t>
      </w:r>
    </w:p>
    <w:p w14:paraId="59D7F954" w14:textId="04572EF3" w:rsidR="00CC2F5A" w:rsidRDefault="007B6D6E" w:rsidP="007B6D6E">
      <w:pPr>
        <w:pStyle w:val="Aufgabentitel"/>
        <w:tabs>
          <w:tab w:val="clear" w:pos="1152"/>
          <w:tab w:val="left" w:pos="1134"/>
        </w:tabs>
        <w:jc w:val="both"/>
      </w:pPr>
      <w:r>
        <w:t xml:space="preserve">  </w:t>
      </w:r>
      <w:r w:rsidR="007D7FC3">
        <w:t xml:space="preserve">Form und Ablauf der Leistungsbeurteilung </w:t>
      </w:r>
    </w:p>
    <w:p w14:paraId="6C32E85F" w14:textId="75148347" w:rsidR="007D7FC3" w:rsidRPr="000E7221" w:rsidRDefault="007D7FC3" w:rsidP="000E7221">
      <w:pPr>
        <w:spacing w:before="120" w:after="120"/>
        <w:jc w:val="both"/>
      </w:pPr>
      <w:r w:rsidRPr="000E7221">
        <w:t>Sie bearbeiten im Rahmen des Moduls 294 eine kleine Projektarbeit. Sie führen diese Arbeiten allein durch</w:t>
      </w:r>
      <w:r w:rsidR="000D535C" w:rsidRPr="000E7221">
        <w:t xml:space="preserve"> – </w:t>
      </w:r>
      <w:r w:rsidRPr="000E7221">
        <w:t>fremde Hilfe</w:t>
      </w:r>
      <w:r w:rsidR="00306654" w:rsidRPr="000E7221">
        <w:t xml:space="preserve"> und kopierte Codeteile aus dem Internet</w:t>
      </w:r>
      <w:r w:rsidRPr="000E7221">
        <w:t xml:space="preserve"> müssen Sie </w:t>
      </w:r>
      <w:r w:rsidR="00AC12EA" w:rsidRPr="000E7221">
        <w:t xml:space="preserve">mit Quellangabe </w:t>
      </w:r>
      <w:r w:rsidRPr="000E7221">
        <w:t>deklarieren.</w:t>
      </w:r>
      <w:r w:rsidR="00A712DC" w:rsidRPr="000E7221">
        <w:t xml:space="preserve"> </w:t>
      </w:r>
      <w:r w:rsidR="0051415F" w:rsidRPr="000E7221">
        <w:t>Bewertungsrelevante Teile der Prüfung müssen Sie selbst erstellen</w:t>
      </w:r>
      <w:r w:rsidR="00A712DC" w:rsidRPr="000E7221">
        <w:t>.</w:t>
      </w:r>
    </w:p>
    <w:p w14:paraId="78097F04" w14:textId="77777777" w:rsidR="007D7FC3" w:rsidRPr="000E7221" w:rsidRDefault="007D7FC3" w:rsidP="000E7221">
      <w:pPr>
        <w:spacing w:before="120" w:after="120"/>
        <w:jc w:val="both"/>
      </w:pPr>
      <w:r w:rsidRPr="000E7221">
        <w:t>Sie erhalten Rahmenbedingungen in Form von Anforderungen. Diese ergänzen Sie mit den eigenen Ideen zu einem kleinen Pflichtenheft.</w:t>
      </w:r>
    </w:p>
    <w:p w14:paraId="22D389FE" w14:textId="24BB607E" w:rsidR="005119B7" w:rsidRPr="005119B7" w:rsidRDefault="007D7FC3" w:rsidP="000E7221">
      <w:pPr>
        <w:spacing w:before="120" w:after="120"/>
        <w:jc w:val="both"/>
      </w:pPr>
      <w:r w:rsidRPr="000E7221">
        <w:t>Nach Genehmigung des Pflichtenhefts setzen Sie das Projekt gemäss dieser Aufgabenstellung um.</w:t>
      </w:r>
    </w:p>
    <w:p w14:paraId="77F528ED" w14:textId="44FCFE58" w:rsidR="00CC2F5A" w:rsidRPr="00CC2F5A" w:rsidRDefault="0059530A" w:rsidP="007B6D6E">
      <w:pPr>
        <w:pStyle w:val="Aufgabentitel"/>
        <w:tabs>
          <w:tab w:val="clear" w:pos="1152"/>
          <w:tab w:val="left" w:pos="567"/>
        </w:tabs>
        <w:jc w:val="both"/>
      </w:pPr>
      <w:r w:rsidRPr="00A20DE3">
        <w:t>Situation</w:t>
      </w:r>
    </w:p>
    <w:p w14:paraId="5D0EE173" w14:textId="30FE8D6E" w:rsidR="00707A5F" w:rsidRPr="000E7221" w:rsidRDefault="005D0CB1" w:rsidP="000E7221">
      <w:pPr>
        <w:spacing w:before="120" w:after="120"/>
        <w:jc w:val="both"/>
      </w:pPr>
      <w:r w:rsidRPr="005D0CB1">
        <w:t>Sie erstellen mit HTML5</w:t>
      </w:r>
      <w:r w:rsidR="0014324A">
        <w:t xml:space="preserve"> </w:t>
      </w:r>
      <w:r>
        <w:t>und JavaScript</w:t>
      </w:r>
      <w:r w:rsidRPr="005D0CB1">
        <w:t xml:space="preserve"> eine kleine </w:t>
      </w:r>
      <w:r w:rsidR="005C6D87">
        <w:t xml:space="preserve">Webanwendung als </w:t>
      </w:r>
      <w:r w:rsidR="00195526">
        <w:t>Single</w:t>
      </w:r>
      <w:r w:rsidR="00B50AA6">
        <w:t xml:space="preserve"> Page Applikation</w:t>
      </w:r>
      <w:r w:rsidRPr="005D0CB1">
        <w:t>. Dabei können Sie das Thema selbst wählen, die Rahmenbedingungen sind aber vorgegeben.</w:t>
      </w:r>
      <w:r w:rsidR="0014324A">
        <w:t xml:space="preserve"> Falls Sie die </w:t>
      </w:r>
      <w:r w:rsidR="00195526">
        <w:t>S</w:t>
      </w:r>
      <w:r w:rsidR="0014324A">
        <w:t>PA</w:t>
      </w:r>
      <w:r w:rsidR="00195526">
        <w:t xml:space="preserve"> stylen wollen, dürfen Sie </w:t>
      </w:r>
      <w:r w:rsidR="00AC57B7" w:rsidRPr="005D0CB1">
        <w:t>CSS3</w:t>
      </w:r>
      <w:r w:rsidR="00AC57B7">
        <w:t xml:space="preserve"> verwenden.</w:t>
      </w:r>
    </w:p>
    <w:p w14:paraId="064381B4" w14:textId="2C47E452" w:rsidR="003266B8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Funktion</w:t>
      </w:r>
      <w:r>
        <w:rPr>
          <w:b/>
          <w:bCs/>
          <w:sz w:val="28"/>
          <w:szCs w:val="28"/>
        </w:rPr>
        <w:t>a</w:t>
      </w:r>
      <w:r w:rsidRPr="009A70F4">
        <w:rPr>
          <w:b/>
          <w:bCs/>
          <w:sz w:val="28"/>
          <w:szCs w:val="28"/>
        </w:rPr>
        <w:t>le Anforderungen</w:t>
      </w:r>
    </w:p>
    <w:p w14:paraId="66D38059" w14:textId="0AD3C34E" w:rsidR="003266B8" w:rsidRDefault="003266B8" w:rsidP="000E7221">
      <w:pPr>
        <w:pStyle w:val="Funktionell"/>
        <w:jc w:val="both"/>
      </w:pPr>
      <w:r>
        <w:t>Die Web</w:t>
      </w:r>
      <w:r w:rsidR="005633ED">
        <w:t>anwendung</w:t>
      </w:r>
      <w:r>
        <w:t xml:space="preserve"> </w:t>
      </w:r>
      <w:r w:rsidRPr="00476245">
        <w:t>besitzt</w:t>
      </w:r>
      <w:r>
        <w:t xml:space="preserve"> einen Header, einen </w:t>
      </w:r>
      <w:proofErr w:type="spellStart"/>
      <w:r>
        <w:t>Footer</w:t>
      </w:r>
      <w:proofErr w:type="spellEnd"/>
      <w:r>
        <w:t>, einen Navigationsbereich und einen Hauptanzeigebereich.</w:t>
      </w:r>
    </w:p>
    <w:p w14:paraId="706DEDC1" w14:textId="7CE449B6" w:rsidR="005633ED" w:rsidRDefault="005633ED" w:rsidP="000E7221">
      <w:pPr>
        <w:pStyle w:val="Funktionell"/>
        <w:jc w:val="both"/>
      </w:pPr>
      <w:r>
        <w:t>Die Web</w:t>
      </w:r>
      <w:r w:rsidR="00FC21F9">
        <w:t>anwendung besitzt mindestens 3 navigierbare Anzeigen</w:t>
      </w:r>
      <w:r w:rsidR="00D81AC7">
        <w:t>.</w:t>
      </w:r>
    </w:p>
    <w:p w14:paraId="2F7462D8" w14:textId="57B2AEAF" w:rsidR="00FC21F9" w:rsidRDefault="00FC21F9" w:rsidP="000E7221">
      <w:pPr>
        <w:pStyle w:val="Funktionell"/>
        <w:jc w:val="both"/>
      </w:pPr>
      <w:r>
        <w:t xml:space="preserve">Die Webanwendung </w:t>
      </w:r>
      <w:r w:rsidR="005561B8">
        <w:t xml:space="preserve">stellt Daten aus einem REST API </w:t>
      </w:r>
      <w:r w:rsidR="00D81AC7">
        <w:t>an.</w:t>
      </w:r>
    </w:p>
    <w:p w14:paraId="7DCA7939" w14:textId="214C5420" w:rsidR="005561B8" w:rsidRDefault="005561B8" w:rsidP="000E7221">
      <w:pPr>
        <w:pStyle w:val="Funktionell"/>
        <w:jc w:val="both"/>
      </w:pPr>
      <w:r>
        <w:t xml:space="preserve">Mit der Webanwendung </w:t>
      </w:r>
      <w:r w:rsidR="0070519D">
        <w:t>sollen</w:t>
      </w:r>
      <w:r>
        <w:t xml:space="preserve"> die Daten </w:t>
      </w:r>
      <w:r w:rsidR="00301768">
        <w:t>mittels CRUD verändert werden</w:t>
      </w:r>
      <w:r w:rsidR="0070519D">
        <w:t xml:space="preserve"> können</w:t>
      </w:r>
      <w:r w:rsidR="00301768">
        <w:t>.</w:t>
      </w:r>
    </w:p>
    <w:p w14:paraId="542BCD3B" w14:textId="2FBFE5D9" w:rsidR="00CF26F8" w:rsidRDefault="00CF26F8" w:rsidP="000E7221">
      <w:pPr>
        <w:pStyle w:val="Funktionell"/>
        <w:jc w:val="both"/>
      </w:pPr>
      <w:r>
        <w:t>Die Eingabedaten müssen clientseitig validiert werden.</w:t>
      </w:r>
    </w:p>
    <w:p w14:paraId="5AEFCBBE" w14:textId="3E84D55A" w:rsidR="003266B8" w:rsidRDefault="00CF26F8" w:rsidP="000E7221">
      <w:pPr>
        <w:pStyle w:val="Funktionell"/>
        <w:jc w:val="both"/>
      </w:pPr>
      <w:r>
        <w:t xml:space="preserve">Die Manipulation von </w:t>
      </w:r>
      <w:r w:rsidR="00917128">
        <w:t>Daten muss durch ein Login geschützt werden.</w:t>
      </w:r>
    </w:p>
    <w:p w14:paraId="0DF0C527" w14:textId="4209AB0B" w:rsidR="003266B8" w:rsidRDefault="003266B8" w:rsidP="000E7221">
      <w:pPr>
        <w:pStyle w:val="Funktionell"/>
        <w:jc w:val="both"/>
      </w:pPr>
      <w:r>
        <w:t xml:space="preserve">Auf jeder einzelnen Seite </w:t>
      </w:r>
      <w:r w:rsidR="00BD7184">
        <w:t>müssen</w:t>
      </w:r>
      <w:r>
        <w:t xml:space="preserve"> der Name und Vorname des Erstellers ersichtlich sein.</w:t>
      </w:r>
    </w:p>
    <w:p w14:paraId="68C833F2" w14:textId="77777777" w:rsidR="003266B8" w:rsidRPr="009A70F4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Qualitätsanforderungen</w:t>
      </w:r>
    </w:p>
    <w:p w14:paraId="40EEA5E5" w14:textId="00FF10B3" w:rsidR="00604D49" w:rsidRPr="00DC6DA3" w:rsidRDefault="00604D49" w:rsidP="000E7221">
      <w:pPr>
        <w:pStyle w:val="Qualitt"/>
        <w:jc w:val="both"/>
      </w:pPr>
      <w:r>
        <w:t>Die Webseite muss auto</w:t>
      </w:r>
      <w:r w:rsidR="00603788">
        <w:t>matisch getestet werden.</w:t>
      </w:r>
    </w:p>
    <w:p w14:paraId="6A8A8BBC" w14:textId="3EBC198A" w:rsidR="004F27E3" w:rsidRDefault="0070519D" w:rsidP="000E7221">
      <w:pPr>
        <w:pStyle w:val="Qualitt"/>
        <w:jc w:val="both"/>
      </w:pPr>
      <w:r>
        <w:t xml:space="preserve">Gängige </w:t>
      </w:r>
      <w:r w:rsidR="00F37643">
        <w:t>Coderichtlinien müssen eingehalten werden.</w:t>
      </w:r>
    </w:p>
    <w:p w14:paraId="512CA18B" w14:textId="34D3DF03" w:rsidR="0070519D" w:rsidRDefault="007C209D" w:rsidP="000E7221">
      <w:pPr>
        <w:pStyle w:val="Qualitt"/>
        <w:jc w:val="both"/>
      </w:pPr>
      <w:r>
        <w:t>Die Entwicklung soll in einem GIT Repository nachvollziehbar abgebildet werden.</w:t>
      </w:r>
    </w:p>
    <w:p w14:paraId="789624E1" w14:textId="66B2BA18" w:rsidR="005C6D87" w:rsidRPr="00A67CE0" w:rsidRDefault="00801BF5" w:rsidP="000E7221">
      <w:pPr>
        <w:pStyle w:val="Qualitt"/>
        <w:jc w:val="both"/>
      </w:pPr>
      <w:r>
        <w:t>Es soll das Client Side Routing verwendet werden.</w:t>
      </w:r>
    </w:p>
    <w:p w14:paraId="22BC8507" w14:textId="65440699" w:rsidR="003266B8" w:rsidRPr="009A70F4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Randbedingungen</w:t>
      </w:r>
    </w:p>
    <w:p w14:paraId="35482B52" w14:textId="3D4398A7" w:rsidR="003266B8" w:rsidRDefault="003266B8" w:rsidP="000E7221">
      <w:pPr>
        <w:pStyle w:val="Randbedingung"/>
        <w:jc w:val="both"/>
      </w:pPr>
      <w:r w:rsidRPr="004E7A65">
        <w:t>Dokumentation</w:t>
      </w:r>
      <w:r>
        <w:t xml:space="preserve"> in einer Worddatei.</w:t>
      </w:r>
    </w:p>
    <w:p w14:paraId="646103BE" w14:textId="5E81DE4D" w:rsidR="003266B8" w:rsidRDefault="003266B8" w:rsidP="000E7221">
      <w:pPr>
        <w:pStyle w:val="Randbedingung"/>
        <w:jc w:val="both"/>
      </w:pPr>
      <w:r>
        <w:t>Erstellung mit HTML5, CSS3 und JavaScript</w:t>
      </w:r>
    </w:p>
    <w:p w14:paraId="5E40CA6C" w14:textId="7A64A982" w:rsidR="003266B8" w:rsidRDefault="003266B8" w:rsidP="000E7221">
      <w:pPr>
        <w:pStyle w:val="Randbedingung"/>
        <w:jc w:val="both"/>
      </w:pPr>
      <w:r>
        <w:t>Abgabe gemäss Angaben Lehrperson: Projekt voll funktionsfähig und direkt zu öffnen in Visual Studio Code, weitere Unterlagen gemäss administrativen Angaben.</w:t>
      </w:r>
    </w:p>
    <w:p w14:paraId="76A26FDE" w14:textId="0BA872EE" w:rsidR="003266B8" w:rsidRDefault="003266B8" w:rsidP="000E7221">
      <w:pPr>
        <w:pStyle w:val="Randbedingung"/>
        <w:jc w:val="both"/>
      </w:pPr>
      <w:r>
        <w:t xml:space="preserve">Die Webseite muss nur auf </w:t>
      </w:r>
      <w:r w:rsidR="00732F0A">
        <w:t>der aktuellen Version von Edge getestet werden.</w:t>
      </w:r>
    </w:p>
    <w:p w14:paraId="2F8B6BF8" w14:textId="1B624525" w:rsidR="00C2107B" w:rsidRDefault="00C2107B" w:rsidP="000E7221">
      <w:pPr>
        <w:pStyle w:val="Randbedingung"/>
        <w:jc w:val="both"/>
      </w:pPr>
      <w:r>
        <w:t>Die Webseite muss mit dem abgegebenen REST API funktionieren</w:t>
      </w:r>
      <w:r w:rsidR="002400F5">
        <w:t>.</w:t>
      </w:r>
    </w:p>
    <w:p w14:paraId="24035DB5" w14:textId="053A31A6" w:rsidR="003270E4" w:rsidRDefault="003270E4" w:rsidP="000E7221">
      <w:pPr>
        <w:pStyle w:val="Randbedingung"/>
        <w:jc w:val="both"/>
      </w:pPr>
      <w:r>
        <w:lastRenderedPageBreak/>
        <w:t>Die Webseite soll eine Liste von Datensätzen abbilden.</w:t>
      </w:r>
    </w:p>
    <w:p w14:paraId="3CFF8A45" w14:textId="565789B7" w:rsidR="007642F6" w:rsidRDefault="007642F6" w:rsidP="000E7221">
      <w:pPr>
        <w:pStyle w:val="Randbedingung"/>
        <w:jc w:val="both"/>
      </w:pPr>
      <w:r>
        <w:t>Ein Datensatz soll</w:t>
      </w:r>
      <w:r w:rsidR="00A177BF">
        <w:t xml:space="preserve"> mindestens 4</w:t>
      </w:r>
      <w:r>
        <w:t xml:space="preserve"> </w:t>
      </w:r>
      <w:r w:rsidR="00A177BF">
        <w:t>Eigenschaften mit verschiedenen Datentypen beinhalten.</w:t>
      </w:r>
    </w:p>
    <w:p w14:paraId="1491E517" w14:textId="77777777" w:rsidR="001520CE" w:rsidRDefault="001520CE" w:rsidP="001520CE">
      <w:pPr>
        <w:pStyle w:val="Randbedingung"/>
        <w:numPr>
          <w:ilvl w:val="0"/>
          <w:numId w:val="0"/>
        </w:numPr>
        <w:ind w:left="709" w:hanging="567"/>
        <w:jc w:val="both"/>
      </w:pPr>
    </w:p>
    <w:p w14:paraId="4F8ABA5F" w14:textId="77777777" w:rsidR="001520CE" w:rsidRDefault="001520CE" w:rsidP="001520CE">
      <w:pPr>
        <w:pStyle w:val="Randbedingung"/>
        <w:numPr>
          <w:ilvl w:val="0"/>
          <w:numId w:val="0"/>
        </w:numPr>
        <w:ind w:left="709" w:hanging="567"/>
        <w:jc w:val="both"/>
      </w:pPr>
    </w:p>
    <w:p w14:paraId="1764A15F" w14:textId="0AF53E28" w:rsidR="005E3A42" w:rsidRDefault="005E3A42" w:rsidP="00907185">
      <w:pPr>
        <w:pStyle w:val="Aufgabentitel"/>
        <w:ind w:left="1134" w:hanging="1134"/>
        <w:jc w:val="both"/>
      </w:pPr>
      <w:r w:rsidRPr="007A73AD">
        <w:t>Prüfungsaufgaben</w:t>
      </w:r>
    </w:p>
    <w:p w14:paraId="3F9A6963" w14:textId="56E15759" w:rsidR="00535477" w:rsidRPr="005A390E" w:rsidRDefault="00535477" w:rsidP="00907185">
      <w:pPr>
        <w:spacing w:before="12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>
        <w:rPr>
          <w:rFonts w:cs="Arial"/>
          <w:b/>
          <w:bCs/>
          <w:i/>
          <w:iCs/>
        </w:rPr>
        <w:t>0</w:t>
      </w:r>
      <w:r w:rsidRPr="005A390E">
        <w:rPr>
          <w:rFonts w:cs="Arial"/>
          <w:b/>
          <w:bCs/>
          <w:i/>
          <w:iCs/>
        </w:rPr>
        <w:t xml:space="preserve">: </w:t>
      </w:r>
      <w:r w:rsidR="00BD6B03">
        <w:rPr>
          <w:rFonts w:cs="Arial"/>
          <w:b/>
          <w:bCs/>
          <w:i/>
          <w:iCs/>
        </w:rPr>
        <w:t>Projektbeschrieb</w:t>
      </w:r>
      <w:r w:rsidR="002571A5">
        <w:rPr>
          <w:rFonts w:cs="Arial"/>
          <w:b/>
          <w:bCs/>
          <w:i/>
          <w:iCs/>
        </w:rPr>
        <w:t xml:space="preserve"> (</w:t>
      </w:r>
      <w:r w:rsidR="00FD45EA">
        <w:rPr>
          <w:rFonts w:cs="Arial"/>
          <w:b/>
          <w:bCs/>
          <w:i/>
          <w:iCs/>
        </w:rPr>
        <w:t>Vorarbeit - nicht bewertet)</w:t>
      </w:r>
    </w:p>
    <w:p w14:paraId="5699B8A5" w14:textId="56B97DB5" w:rsidR="00535477" w:rsidRDefault="00535477" w:rsidP="00907185">
      <w:pPr>
        <w:spacing w:before="120" w:after="120"/>
        <w:jc w:val="both"/>
      </w:pPr>
      <w:r>
        <w:t>Sie erstellen auf der Basis der geforderten Anforderungen ein</w:t>
      </w:r>
      <w:r w:rsidR="00EE29A8">
        <w:t>en</w:t>
      </w:r>
      <w:r>
        <w:t xml:space="preserve"> kurze</w:t>
      </w:r>
      <w:r w:rsidR="00EE29A8">
        <w:t>n</w:t>
      </w:r>
      <w:r>
        <w:t xml:space="preserve"> </w:t>
      </w:r>
      <w:r w:rsidR="00EE29A8">
        <w:t>Projektbeschrieb</w:t>
      </w:r>
      <w:r>
        <w:t xml:space="preserve"> für </w:t>
      </w:r>
      <w:r w:rsidR="00D31171">
        <w:t>die Webapplikation</w:t>
      </w:r>
      <w:r>
        <w:t xml:space="preserve">. </w:t>
      </w:r>
      <w:r w:rsidR="001145D1">
        <w:t xml:space="preserve">Die Anforderungen sind bereits hier gegeben. Diese müssen Sie nicht nochmals auflisten. </w:t>
      </w:r>
      <w:r w:rsidR="00EE29A8">
        <w:t>Der Beschrieb soll</w:t>
      </w:r>
      <w:r w:rsidR="004B3B78">
        <w:t xml:space="preserve"> nur Text enthalten und keine Bilder.</w:t>
      </w:r>
      <w:r w:rsidR="00EE29A8">
        <w:t xml:space="preserve"> </w:t>
      </w:r>
      <w:r w:rsidR="009C616E">
        <w:t>I</w:t>
      </w:r>
      <w:r w:rsidR="00EE29A8">
        <w:t xml:space="preserve">m Umfang </w:t>
      </w:r>
      <w:r w:rsidR="009C616E">
        <w:t xml:space="preserve">sollte er </w:t>
      </w:r>
      <w:r w:rsidR="00EE29A8">
        <w:t>maximal eine Seite lang sein.</w:t>
      </w:r>
    </w:p>
    <w:p w14:paraId="1A3EC8D6" w14:textId="77777777" w:rsidR="00711BE7" w:rsidRDefault="00535477" w:rsidP="00907185">
      <w:pPr>
        <w:spacing w:before="120" w:after="120"/>
        <w:jc w:val="both"/>
      </w:pPr>
      <w:r>
        <w:t xml:space="preserve">Achten Sie darauf, dass Ihr Projekt die geforderten </w:t>
      </w:r>
      <w:r w:rsidR="00D31171">
        <w:t xml:space="preserve">Elemente </w:t>
      </w:r>
      <w:r>
        <w:t>enthält. D</w:t>
      </w:r>
      <w:r w:rsidR="00711BE7">
        <w:t xml:space="preserve">er Projektbeschrieb </w:t>
      </w:r>
      <w:r>
        <w:t xml:space="preserve">soll eine Idee der </w:t>
      </w:r>
      <w:r w:rsidR="00FD45EA">
        <w:t>Webapplikation</w:t>
      </w:r>
      <w:r>
        <w:t xml:space="preserve"> geben bezüglich des Inhalts.</w:t>
      </w:r>
    </w:p>
    <w:p w14:paraId="519F4D22" w14:textId="75AB6B0B" w:rsidR="00535477" w:rsidRDefault="00632C32" w:rsidP="00907185">
      <w:pPr>
        <w:spacing w:before="120" w:after="120"/>
        <w:jc w:val="both"/>
      </w:pPr>
      <w:r>
        <w:t>Die Applikation soll eine Liste von Datensätzen abbilden</w:t>
      </w:r>
      <w:r w:rsidR="003615C8">
        <w:t>.</w:t>
      </w:r>
    </w:p>
    <w:p w14:paraId="675F0111" w14:textId="0B20897F" w:rsidR="00535477" w:rsidRDefault="00535477" w:rsidP="00907185">
      <w:pPr>
        <w:spacing w:before="120" w:after="120"/>
        <w:jc w:val="both"/>
      </w:pPr>
      <w:r>
        <w:t>Denken Sie sich nicht zu komplexe Anforderungen für die Anwendungslogik aus.</w:t>
      </w:r>
    </w:p>
    <w:p w14:paraId="7A477EBC" w14:textId="4AC379CB" w:rsidR="00747B96" w:rsidRDefault="00747B96" w:rsidP="00907185">
      <w:pPr>
        <w:spacing w:before="120" w:after="120"/>
        <w:jc w:val="both"/>
      </w:pPr>
      <w:r>
        <w:t>Erstellen Sie auf Grund der Anforderungen ein</w:t>
      </w:r>
      <w:r w:rsidR="00405FA0">
        <w:t xml:space="preserve">e </w:t>
      </w:r>
      <w:proofErr w:type="gramStart"/>
      <w:r w:rsidR="00405FA0">
        <w:t>JSON Schnittstellendokumentation</w:t>
      </w:r>
      <w:proofErr w:type="gramEnd"/>
      <w:r w:rsidR="00405FA0">
        <w:t>.</w:t>
      </w:r>
    </w:p>
    <w:p w14:paraId="7D83ABFF" w14:textId="6226B06A" w:rsidR="009428B6" w:rsidRDefault="00535477" w:rsidP="00907185">
      <w:pPr>
        <w:spacing w:before="120" w:after="120"/>
        <w:jc w:val="both"/>
      </w:pPr>
      <w:r>
        <w:t>D</w:t>
      </w:r>
      <w:r w:rsidR="00E02301">
        <w:t>en Projektbeschrieb</w:t>
      </w:r>
      <w:r>
        <w:t xml:space="preserve"> </w:t>
      </w:r>
      <w:r w:rsidR="00405FA0">
        <w:t xml:space="preserve">und die </w:t>
      </w:r>
      <w:proofErr w:type="gramStart"/>
      <w:r w:rsidR="00405FA0">
        <w:t>JSON Dokumentation</w:t>
      </w:r>
      <w:proofErr w:type="gramEnd"/>
      <w:r>
        <w:t xml:space="preserve"> senden Sie an die Lehrperson. Diese gibt d</w:t>
      </w:r>
      <w:r w:rsidR="001F3AEA">
        <w:t xml:space="preserve">as Projekt </w:t>
      </w:r>
      <w:r>
        <w:t xml:space="preserve">frei oder fordert noch Änderungen an. Die Umsetzung kann beginnen, wenn </w:t>
      </w:r>
      <w:r w:rsidR="00D512A8">
        <w:t>das Projekt</w:t>
      </w:r>
      <w:r>
        <w:t xml:space="preserve"> genehmigt ist.</w:t>
      </w:r>
    </w:p>
    <w:p w14:paraId="32B39C97" w14:textId="167A7B4F" w:rsidR="009C616E" w:rsidRDefault="00FE07F1" w:rsidP="00907185">
      <w:pPr>
        <w:spacing w:before="120" w:after="120"/>
        <w:jc w:val="both"/>
      </w:pPr>
      <w:r>
        <w:t xml:space="preserve">Als </w:t>
      </w:r>
      <w:proofErr w:type="gramStart"/>
      <w:r>
        <w:t>Backend</w:t>
      </w:r>
      <w:proofErr w:type="gramEnd"/>
      <w:r>
        <w:t xml:space="preserve"> verwenden Sie die im Modul bereitgestellte Lösung. Sollten Sie eine andere Lösung verwenden wollen, sprechen Sie dies mit ihrer Lehrperson ab.</w:t>
      </w:r>
    </w:p>
    <w:p w14:paraId="089A695D" w14:textId="00B41E20" w:rsidR="009C616E" w:rsidRDefault="009C616E" w:rsidP="000E7221">
      <w:pPr>
        <w:jc w:val="both"/>
      </w:pPr>
      <w:r>
        <w:t>Projektbeispiele:</w:t>
      </w:r>
    </w:p>
    <w:p w14:paraId="63EB1B05" w14:textId="5A08CCF6" w:rsidR="009C616E" w:rsidRDefault="00105749" w:rsidP="000E7221">
      <w:pPr>
        <w:pStyle w:val="ListParagraph"/>
        <w:numPr>
          <w:ilvl w:val="0"/>
          <w:numId w:val="30"/>
        </w:numPr>
        <w:jc w:val="both"/>
      </w:pPr>
      <w:r>
        <w:t>Inventar</w:t>
      </w:r>
      <w:r w:rsidR="00F77FF4">
        <w:t xml:space="preserve"> von Tieren</w:t>
      </w:r>
      <w:r w:rsidR="00C34A25">
        <w:t xml:space="preserve"> einer</w:t>
      </w:r>
      <w:r>
        <w:t xml:space="preserve"> Zoohandlung</w:t>
      </w:r>
    </w:p>
    <w:p w14:paraId="378C89C9" w14:textId="1EABDAB4" w:rsidR="00105749" w:rsidRDefault="00C34A25" w:rsidP="000E7221">
      <w:pPr>
        <w:pStyle w:val="ListParagraph"/>
        <w:numPr>
          <w:ilvl w:val="0"/>
          <w:numId w:val="30"/>
        </w:numPr>
        <w:jc w:val="both"/>
      </w:pPr>
      <w:r>
        <w:t>Einfache Adressliste</w:t>
      </w:r>
    </w:p>
    <w:p w14:paraId="41F1DCFE" w14:textId="7BC7A3E2" w:rsidR="00F77FF4" w:rsidRDefault="00F77FF4" w:rsidP="000E7221">
      <w:pPr>
        <w:pStyle w:val="ListParagraph"/>
        <w:numPr>
          <w:ilvl w:val="0"/>
          <w:numId w:val="30"/>
        </w:numPr>
        <w:jc w:val="both"/>
      </w:pPr>
      <w:r>
        <w:t>Installierte Software auf dem PC</w:t>
      </w:r>
    </w:p>
    <w:p w14:paraId="1D2025A1" w14:textId="77777777" w:rsidR="001520CE" w:rsidRDefault="001520CE" w:rsidP="001520CE">
      <w:pPr>
        <w:jc w:val="both"/>
      </w:pPr>
    </w:p>
    <w:p w14:paraId="62632B66" w14:textId="77777777" w:rsidR="001520CE" w:rsidRDefault="001520CE" w:rsidP="001520CE">
      <w:pPr>
        <w:jc w:val="both"/>
      </w:pPr>
    </w:p>
    <w:p w14:paraId="67904711" w14:textId="266E9C3B" w:rsidR="005E69E9" w:rsidRDefault="00F054CC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>
        <w:rPr>
          <w:rFonts w:cs="Arial"/>
          <w:b/>
          <w:bCs/>
          <w:i/>
          <w:iCs/>
        </w:rPr>
        <w:t>1</w:t>
      </w:r>
      <w:r w:rsidRPr="005A390E">
        <w:rPr>
          <w:rFonts w:cs="Arial"/>
          <w:b/>
          <w:bCs/>
          <w:i/>
          <w:iCs/>
        </w:rPr>
        <w:t xml:space="preserve">: </w:t>
      </w:r>
      <w:r w:rsidR="005E69E9">
        <w:rPr>
          <w:rFonts w:cs="Arial"/>
          <w:b/>
          <w:bCs/>
          <w:i/>
          <w:iCs/>
        </w:rPr>
        <w:t>IDE</w:t>
      </w:r>
    </w:p>
    <w:p w14:paraId="0DCF7966" w14:textId="7902CD0E" w:rsidR="005E69E9" w:rsidRPr="00961D20" w:rsidRDefault="005E69E9" w:rsidP="000E7221">
      <w:pPr>
        <w:jc w:val="both"/>
        <w:rPr>
          <w:rFonts w:cs="Arial"/>
        </w:rPr>
      </w:pPr>
      <w:r w:rsidRPr="00961D20">
        <w:rPr>
          <w:rFonts w:cs="Arial"/>
        </w:rPr>
        <w:t>Schreiben Sie auf</w:t>
      </w:r>
      <w:r w:rsidR="00706FF5">
        <w:rPr>
          <w:rFonts w:cs="Arial"/>
        </w:rPr>
        <w:t>,</w:t>
      </w:r>
      <w:r w:rsidRPr="00961D20">
        <w:rPr>
          <w:rFonts w:cs="Arial"/>
        </w:rPr>
        <w:t xml:space="preserve"> welche IDE </w:t>
      </w:r>
      <w:r w:rsidR="00961D20" w:rsidRPr="00961D20">
        <w:rPr>
          <w:rFonts w:cs="Arial"/>
        </w:rPr>
        <w:t>S</w:t>
      </w:r>
      <w:r w:rsidRPr="00961D20">
        <w:rPr>
          <w:rFonts w:cs="Arial"/>
        </w:rPr>
        <w:t>ie verwenden.</w:t>
      </w:r>
    </w:p>
    <w:p w14:paraId="4B245CEA" w14:textId="77777777" w:rsidR="005E69E9" w:rsidRDefault="005E69E9" w:rsidP="000E7221">
      <w:pPr>
        <w:jc w:val="both"/>
        <w:rPr>
          <w:rFonts w:cs="Arial"/>
          <w:b/>
          <w:bCs/>
          <w:i/>
          <w:iCs/>
        </w:rPr>
      </w:pPr>
    </w:p>
    <w:p w14:paraId="48BFAA30" w14:textId="693C7019" w:rsidR="005E69E9" w:rsidRDefault="005E69E9" w:rsidP="000E7221">
      <w:pPr>
        <w:jc w:val="both"/>
        <w:rPr>
          <w:rFonts w:cs="Arial"/>
        </w:rPr>
      </w:pPr>
      <w:r w:rsidRPr="005E69E9">
        <w:rPr>
          <w:rFonts w:cs="Arial"/>
        </w:rPr>
        <w:t>Notieren Sie dazu die Plugins/Erweiterungen, welche Sie für die Umsetzung des Projekts verwendet haben.</w:t>
      </w:r>
      <w:r>
        <w:rPr>
          <w:rFonts w:cs="Arial"/>
        </w:rPr>
        <w:t xml:space="preserve"> Schreiben Sie bei jedem Plugin den Verwendungszeck.</w:t>
      </w:r>
    </w:p>
    <w:p w14:paraId="56913777" w14:textId="1C09B4CA" w:rsidR="005E69E9" w:rsidRDefault="005E69E9" w:rsidP="000E7221">
      <w:pPr>
        <w:jc w:val="both"/>
        <w:rPr>
          <w:rFonts w:cs="Arial"/>
        </w:rPr>
      </w:pPr>
    </w:p>
    <w:p w14:paraId="3B695F2F" w14:textId="5670D7BB" w:rsidR="005E69E9" w:rsidRDefault="005E69E9" w:rsidP="000E7221">
      <w:pPr>
        <w:jc w:val="both"/>
        <w:rPr>
          <w:rFonts w:cs="Arial"/>
        </w:rPr>
      </w:pPr>
      <w:r>
        <w:rPr>
          <w:rFonts w:cs="Arial"/>
        </w:rPr>
        <w:t>IDE: ______________________________________________________________________</w:t>
      </w:r>
    </w:p>
    <w:p w14:paraId="42110D81" w14:textId="77777777" w:rsidR="005E69E9" w:rsidRDefault="005E69E9" w:rsidP="000E7221">
      <w:pPr>
        <w:jc w:val="both"/>
        <w:rPr>
          <w:rFonts w:cs="Arial"/>
        </w:rPr>
      </w:pPr>
    </w:p>
    <w:p w14:paraId="716CB7C9" w14:textId="081E47B7" w:rsidR="005E69E9" w:rsidRDefault="005E69E9" w:rsidP="000E7221">
      <w:pPr>
        <w:jc w:val="both"/>
        <w:rPr>
          <w:rFonts w:cs="Arial"/>
        </w:rPr>
      </w:pPr>
      <w:r>
        <w:rPr>
          <w:rFonts w:cs="Arial"/>
        </w:rPr>
        <w:t>Plugins</w:t>
      </w:r>
      <w:r w:rsidR="00142486">
        <w:rPr>
          <w:rFonts w:cs="Arial"/>
        </w:rPr>
        <w:t>:</w:t>
      </w:r>
    </w:p>
    <w:p w14:paraId="6E19487D" w14:textId="5AFEE2A3" w:rsidR="005E69E9" w:rsidRDefault="005E69E9" w:rsidP="000E7221">
      <w:pPr>
        <w:jc w:val="both"/>
        <w:rPr>
          <w:rFonts w:cs="Arial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5E69E9" w14:paraId="3C427F36" w14:textId="77777777" w:rsidTr="001520CE">
        <w:tc>
          <w:tcPr>
            <w:tcW w:w="4531" w:type="dxa"/>
          </w:tcPr>
          <w:p w14:paraId="616FDEFC" w14:textId="00CA604E" w:rsidR="005E69E9" w:rsidRPr="005E69E9" w:rsidRDefault="005E69E9" w:rsidP="000E7221">
            <w:pPr>
              <w:jc w:val="both"/>
              <w:rPr>
                <w:rFonts w:cs="Arial"/>
                <w:b/>
                <w:bCs/>
              </w:rPr>
            </w:pPr>
            <w:r w:rsidRPr="005E69E9">
              <w:rPr>
                <w:rFonts w:cs="Arial"/>
                <w:b/>
                <w:bCs/>
              </w:rPr>
              <w:t>Plugin/Erweiterung</w:t>
            </w:r>
          </w:p>
        </w:tc>
        <w:tc>
          <w:tcPr>
            <w:tcW w:w="4531" w:type="dxa"/>
          </w:tcPr>
          <w:p w14:paraId="1BCA5599" w14:textId="12E2DD7D" w:rsidR="005E69E9" w:rsidRPr="005E69E9" w:rsidRDefault="005E69E9" w:rsidP="000E7221">
            <w:pPr>
              <w:jc w:val="both"/>
              <w:rPr>
                <w:rFonts w:cs="Arial"/>
                <w:b/>
                <w:bCs/>
              </w:rPr>
            </w:pPr>
            <w:r w:rsidRPr="005E69E9">
              <w:rPr>
                <w:rFonts w:cs="Arial"/>
                <w:b/>
                <w:bCs/>
              </w:rPr>
              <w:t>Verwendungszweck</w:t>
            </w:r>
          </w:p>
        </w:tc>
      </w:tr>
      <w:tr w:rsidR="005E69E9" w14:paraId="621E9630" w14:textId="77777777" w:rsidTr="001520CE">
        <w:tc>
          <w:tcPr>
            <w:tcW w:w="4531" w:type="dxa"/>
          </w:tcPr>
          <w:p w14:paraId="53AF3737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2CA37181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5E171009" w14:textId="03E6143F" w:rsidR="005E69E9" w:rsidRDefault="005E69E9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35CF05CF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  <w:tr w:rsidR="005E69E9" w14:paraId="58B465D7" w14:textId="77777777" w:rsidTr="001520CE">
        <w:tc>
          <w:tcPr>
            <w:tcW w:w="4531" w:type="dxa"/>
          </w:tcPr>
          <w:p w14:paraId="421F9D8E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6B8090A4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4A748DEC" w14:textId="51EC2627" w:rsidR="005E69E9" w:rsidRDefault="005E69E9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74757272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  <w:tr w:rsidR="005E69E9" w14:paraId="2C5BCDD4" w14:textId="77777777" w:rsidTr="001520CE">
        <w:tc>
          <w:tcPr>
            <w:tcW w:w="4531" w:type="dxa"/>
          </w:tcPr>
          <w:p w14:paraId="48C85C2C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08786240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1BB3CEA3" w14:textId="4984D8A7" w:rsidR="005E69E9" w:rsidRDefault="005E69E9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5C0AFB69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  <w:tr w:rsidR="005E69E9" w14:paraId="16BDEC74" w14:textId="77777777" w:rsidTr="001520CE">
        <w:tc>
          <w:tcPr>
            <w:tcW w:w="4531" w:type="dxa"/>
          </w:tcPr>
          <w:p w14:paraId="6869CABA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551E3CCD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58F3F9F5" w14:textId="3D934080" w:rsidR="005E69E9" w:rsidRDefault="005E69E9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22C911D5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  <w:tr w:rsidR="005E69E9" w14:paraId="73529714" w14:textId="77777777" w:rsidTr="001520CE">
        <w:tc>
          <w:tcPr>
            <w:tcW w:w="4531" w:type="dxa"/>
          </w:tcPr>
          <w:p w14:paraId="786C70B4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12F1A3DD" w14:textId="77777777" w:rsidR="00961D20" w:rsidRDefault="00961D20" w:rsidP="000E7221">
            <w:pPr>
              <w:jc w:val="both"/>
              <w:rPr>
                <w:rFonts w:cs="Arial"/>
              </w:rPr>
            </w:pPr>
          </w:p>
          <w:p w14:paraId="0F24C9FA" w14:textId="732CA638" w:rsidR="00961D20" w:rsidRDefault="00961D20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11653944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  <w:tr w:rsidR="005E69E9" w14:paraId="2B0D2390" w14:textId="77777777" w:rsidTr="001520CE">
        <w:tc>
          <w:tcPr>
            <w:tcW w:w="4531" w:type="dxa"/>
          </w:tcPr>
          <w:p w14:paraId="2AF8E619" w14:textId="77777777" w:rsidR="005E69E9" w:rsidRDefault="005E69E9" w:rsidP="000E7221">
            <w:pPr>
              <w:jc w:val="both"/>
              <w:rPr>
                <w:rFonts w:cs="Arial"/>
              </w:rPr>
            </w:pPr>
          </w:p>
          <w:p w14:paraId="7E24D2DF" w14:textId="77777777" w:rsidR="00961D20" w:rsidRDefault="00961D20" w:rsidP="000E7221">
            <w:pPr>
              <w:jc w:val="both"/>
              <w:rPr>
                <w:rFonts w:cs="Arial"/>
              </w:rPr>
            </w:pPr>
          </w:p>
          <w:p w14:paraId="427ACF01" w14:textId="29A01A7C" w:rsidR="00961D20" w:rsidRDefault="00961D20" w:rsidP="000E7221">
            <w:pPr>
              <w:jc w:val="both"/>
              <w:rPr>
                <w:rFonts w:cs="Arial"/>
              </w:rPr>
            </w:pPr>
          </w:p>
        </w:tc>
        <w:tc>
          <w:tcPr>
            <w:tcW w:w="4531" w:type="dxa"/>
          </w:tcPr>
          <w:p w14:paraId="7C643333" w14:textId="77777777" w:rsidR="005E69E9" w:rsidRDefault="005E69E9" w:rsidP="000E7221">
            <w:pPr>
              <w:jc w:val="both"/>
              <w:rPr>
                <w:rFonts w:cs="Arial"/>
              </w:rPr>
            </w:pPr>
          </w:p>
        </w:tc>
      </w:tr>
    </w:tbl>
    <w:p w14:paraId="3161EE13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122E710D" w14:textId="1184DEBF" w:rsidR="00BD7184" w:rsidRPr="00907185" w:rsidRDefault="005E69E9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907185">
        <w:rPr>
          <w:rFonts w:cs="Arial"/>
          <w:b/>
          <w:bCs/>
          <w:i/>
          <w:iCs/>
        </w:rPr>
        <w:t>Aufgabe 2:</w:t>
      </w:r>
      <w:r w:rsidR="00783724">
        <w:rPr>
          <w:rFonts w:cs="Arial"/>
          <w:b/>
          <w:bCs/>
          <w:i/>
          <w:iCs/>
        </w:rPr>
        <w:t xml:space="preserve"> Testf</w:t>
      </w:r>
      <w:r w:rsidR="002E20FC">
        <w:rPr>
          <w:rFonts w:cs="Arial"/>
          <w:b/>
          <w:bCs/>
          <w:i/>
          <w:iCs/>
        </w:rPr>
        <w:t>allspezifikation</w:t>
      </w:r>
    </w:p>
    <w:p w14:paraId="61AEE30E" w14:textId="5DEEF74F" w:rsidR="005E69E9" w:rsidRDefault="005E69E9" w:rsidP="000E7221">
      <w:pPr>
        <w:jc w:val="both"/>
        <w:rPr>
          <w:lang w:eastAsia="en-US"/>
        </w:rPr>
      </w:pPr>
      <w:r>
        <w:rPr>
          <w:lang w:eastAsia="en-US"/>
        </w:rPr>
        <w:t>Schreiben Sie eine Testfallspezifikation mit mindestens drei Testfälle für maximal zwei Anforderungen.</w:t>
      </w:r>
    </w:p>
    <w:p w14:paraId="66C38B23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6A89FBC2" w14:textId="14F71A95" w:rsidR="00AB79C6" w:rsidRPr="005A390E" w:rsidRDefault="00AB79C6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5E69E9">
        <w:rPr>
          <w:rFonts w:cs="Arial"/>
          <w:b/>
          <w:bCs/>
          <w:i/>
          <w:iCs/>
        </w:rPr>
        <w:t>3</w:t>
      </w:r>
      <w:r w:rsidRPr="005A390E">
        <w:rPr>
          <w:rFonts w:cs="Arial"/>
          <w:b/>
          <w:bCs/>
          <w:i/>
          <w:iCs/>
        </w:rPr>
        <w:t xml:space="preserve">: </w:t>
      </w:r>
      <w:r>
        <w:rPr>
          <w:rFonts w:cs="Arial"/>
          <w:b/>
          <w:bCs/>
          <w:i/>
          <w:iCs/>
        </w:rPr>
        <w:t>Umsetzung der SPA</w:t>
      </w:r>
    </w:p>
    <w:p w14:paraId="4A8C1E9D" w14:textId="2007BAE6" w:rsidR="00AB79C6" w:rsidRDefault="00AB79C6" w:rsidP="007B6D6E">
      <w:pPr>
        <w:spacing w:after="120"/>
        <w:jc w:val="both"/>
      </w:pPr>
      <w:r>
        <w:t xml:space="preserve">Programmieren Sie nun </w:t>
      </w:r>
      <w:r w:rsidR="001F2E1C">
        <w:t>Ihre Single Page Applikation nach Vorgabe.</w:t>
      </w:r>
      <w:r w:rsidR="004F27E3">
        <w:t xml:space="preserve"> Halten Sie dabei die gängigen Coderichtlinien ein.</w:t>
      </w:r>
      <w:r w:rsidR="00C572E3">
        <w:t xml:space="preserve"> Vorgehen:</w:t>
      </w:r>
    </w:p>
    <w:p w14:paraId="632FC185" w14:textId="649D33A5" w:rsidR="000D7F81" w:rsidRDefault="000D7F81" w:rsidP="007B6D6E">
      <w:pPr>
        <w:pStyle w:val="ListParagraph"/>
        <w:spacing w:after="120"/>
        <w:jc w:val="both"/>
      </w:pPr>
      <w:r w:rsidRPr="00992445">
        <w:t>Erstellen Sie auf git.bbbaden.ch ein Repository.</w:t>
      </w:r>
      <w:r w:rsidR="00C572E3" w:rsidRPr="00992445">
        <w:t xml:space="preserve"> In diesem speichern Sie </w:t>
      </w:r>
      <w:r w:rsidR="00606115" w:rsidRPr="00992445">
        <w:t>Ihre</w:t>
      </w:r>
      <w:r w:rsidR="006439B3" w:rsidRPr="00992445">
        <w:t xml:space="preserve"> Codes</w:t>
      </w:r>
      <w:r w:rsidR="00606115" w:rsidRPr="00992445">
        <w:t>t</w:t>
      </w:r>
      <w:r w:rsidR="0005159B" w:rsidRPr="00992445">
        <w:t xml:space="preserve">ände nach Vorgabe </w:t>
      </w:r>
      <w:r w:rsidR="00DD0631" w:rsidRPr="00992445">
        <w:t xml:space="preserve">mit Kommentaren </w:t>
      </w:r>
      <w:r w:rsidR="00606115" w:rsidRPr="00992445">
        <w:t>ab.</w:t>
      </w:r>
    </w:p>
    <w:p w14:paraId="3B925C5C" w14:textId="1F4E8425" w:rsidR="00606115" w:rsidRPr="00992445" w:rsidRDefault="00AF16C8" w:rsidP="007B6D6E">
      <w:pPr>
        <w:pStyle w:val="ListParagraph"/>
        <w:spacing w:after="120"/>
        <w:jc w:val="both"/>
      </w:pPr>
      <w:r w:rsidRPr="00992445">
        <w:t>Erstellen Sie nun die einzelnen Elemente der Applikation</w:t>
      </w:r>
    </w:p>
    <w:p w14:paraId="63ED85D0" w14:textId="09914148" w:rsidR="00C61DEB" w:rsidRPr="00992445" w:rsidRDefault="005D04FB" w:rsidP="007B6D6E">
      <w:pPr>
        <w:pStyle w:val="ListParagraph"/>
        <w:spacing w:after="120"/>
        <w:jc w:val="both"/>
      </w:pPr>
      <w:r w:rsidRPr="00992445">
        <w:t>Erstellen Sie eine A</w:t>
      </w:r>
      <w:r w:rsidR="00C61DEB" w:rsidRPr="00992445">
        <w:t xml:space="preserve">nzeige </w:t>
      </w:r>
      <w:r w:rsidR="00DE67CD" w:rsidRPr="00992445">
        <w:t>mit einer</w:t>
      </w:r>
      <w:r w:rsidR="00C61DEB" w:rsidRPr="00992445">
        <w:t xml:space="preserve"> Datensatzübersicht</w:t>
      </w:r>
    </w:p>
    <w:p w14:paraId="3478BDDE" w14:textId="678D45CC" w:rsidR="00C07C32" w:rsidRPr="00992445" w:rsidRDefault="00DE67CD" w:rsidP="007B6D6E">
      <w:pPr>
        <w:pStyle w:val="ListParagraph"/>
        <w:spacing w:after="120"/>
        <w:jc w:val="both"/>
      </w:pPr>
      <w:r w:rsidRPr="00992445">
        <w:t xml:space="preserve">Erstellen Sie eine Detailansicht </w:t>
      </w:r>
      <w:r w:rsidR="00C07C32" w:rsidRPr="00992445">
        <w:t>eines</w:t>
      </w:r>
      <w:r w:rsidRPr="00992445">
        <w:t xml:space="preserve"> einzelnen</w:t>
      </w:r>
      <w:r w:rsidR="00C07C32" w:rsidRPr="00992445">
        <w:t xml:space="preserve"> Datensatzes</w:t>
      </w:r>
    </w:p>
    <w:p w14:paraId="767BA1F4" w14:textId="5BDD92D2" w:rsidR="005D04FB" w:rsidRPr="00992445" w:rsidRDefault="00703E1B" w:rsidP="007B6D6E">
      <w:pPr>
        <w:pStyle w:val="ListParagraph"/>
        <w:spacing w:after="120"/>
        <w:jc w:val="both"/>
      </w:pPr>
      <w:r w:rsidRPr="00992445">
        <w:t>Erstellen Sie eine Login Seite, welche die Datenmanipulation schützt</w:t>
      </w:r>
      <w:r w:rsidR="005D04FB" w:rsidRPr="00992445">
        <w:t>.</w:t>
      </w:r>
    </w:p>
    <w:p w14:paraId="6031D5C8" w14:textId="4F138D73" w:rsidR="00C07C32" w:rsidRPr="00992445" w:rsidRDefault="00703E1B" w:rsidP="007B6D6E">
      <w:pPr>
        <w:pStyle w:val="ListParagraph"/>
        <w:spacing w:after="120"/>
        <w:jc w:val="both"/>
      </w:pPr>
      <w:r w:rsidRPr="00992445">
        <w:t xml:space="preserve">Erstellen Sie eine Seite zum </w:t>
      </w:r>
      <w:r w:rsidR="00C61DEB" w:rsidRPr="00992445">
        <w:t>Verändern eines Datensatzes</w:t>
      </w:r>
    </w:p>
    <w:p w14:paraId="32F441FD" w14:textId="4C8ACF70" w:rsidR="00961D20" w:rsidRPr="007B6D6E" w:rsidRDefault="00195101" w:rsidP="007B6D6E">
      <w:pPr>
        <w:pStyle w:val="ListParagraph"/>
        <w:spacing w:after="120"/>
        <w:jc w:val="both"/>
        <w:rPr>
          <w:rFonts w:cs="Arial"/>
        </w:rPr>
      </w:pPr>
      <w:r w:rsidRPr="00992445">
        <w:t xml:space="preserve">Erstellen Sie eine Funktion zum </w:t>
      </w:r>
      <w:r w:rsidR="00C61DEB" w:rsidRPr="00992445">
        <w:t>Löschen eines Datensatzes</w:t>
      </w:r>
    </w:p>
    <w:p w14:paraId="641840FD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38E3A95F" w14:textId="76BDA2B7" w:rsidR="00603788" w:rsidRPr="005A390E" w:rsidRDefault="00603788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5E69E9">
        <w:rPr>
          <w:rFonts w:cs="Arial"/>
          <w:b/>
          <w:bCs/>
          <w:i/>
          <w:iCs/>
        </w:rPr>
        <w:t>4</w:t>
      </w:r>
      <w:r w:rsidRPr="005A390E">
        <w:rPr>
          <w:rFonts w:cs="Arial"/>
          <w:b/>
          <w:bCs/>
          <w:i/>
          <w:iCs/>
        </w:rPr>
        <w:t xml:space="preserve">: </w:t>
      </w:r>
      <w:proofErr w:type="spellStart"/>
      <w:r>
        <w:rPr>
          <w:rFonts w:cs="Arial"/>
          <w:b/>
          <w:bCs/>
          <w:i/>
          <w:iCs/>
        </w:rPr>
        <w:t>Test</w:t>
      </w:r>
      <w:r w:rsidR="00AA4787">
        <w:rPr>
          <w:rFonts w:cs="Arial"/>
          <w:b/>
          <w:bCs/>
          <w:i/>
          <w:iCs/>
        </w:rPr>
        <w:t>ing</w:t>
      </w:r>
      <w:proofErr w:type="spellEnd"/>
    </w:p>
    <w:p w14:paraId="097643EE" w14:textId="6EFE2216" w:rsidR="00F54BCC" w:rsidRDefault="00F54BCC" w:rsidP="007B6D6E">
      <w:pPr>
        <w:spacing w:after="120"/>
        <w:jc w:val="both"/>
      </w:pPr>
      <w:r>
        <w:t xml:space="preserve">Setzen Sie die </w:t>
      </w:r>
      <w:r w:rsidR="005E69E9">
        <w:t xml:space="preserve">in Aufgabe 3 spezifizierten </w:t>
      </w:r>
      <w:r>
        <w:t>Tests</w:t>
      </w:r>
      <w:r w:rsidR="004210BF">
        <w:t xml:space="preserve"> mit dem</w:t>
      </w:r>
      <w:r>
        <w:t xml:space="preserve"> </w:t>
      </w:r>
      <w:r w:rsidR="004210BF" w:rsidRPr="005E69E9">
        <w:rPr>
          <w:rFonts w:eastAsiaTheme="minorHAnsi" w:cs="Arial"/>
          <w:lang w:eastAsia="de-CH"/>
        </w:rPr>
        <w:t>Selenium Plugin</w:t>
      </w:r>
      <w:r w:rsidR="00B230F2" w:rsidRPr="005E69E9">
        <w:rPr>
          <w:rFonts w:eastAsiaTheme="minorHAnsi" w:cs="Arial"/>
          <w:lang w:eastAsia="de-CH"/>
        </w:rPr>
        <w:t xml:space="preserve"> um</w:t>
      </w:r>
      <w:r w:rsidR="00350BB4" w:rsidRPr="005E69E9">
        <w:rPr>
          <w:rFonts w:eastAsiaTheme="minorHAnsi" w:cs="Arial"/>
          <w:lang w:eastAsia="de-CH"/>
        </w:rPr>
        <w:t>.</w:t>
      </w:r>
      <w:r w:rsidR="005E69E9">
        <w:rPr>
          <w:rFonts w:eastAsiaTheme="minorHAnsi" w:cs="Arial"/>
          <w:lang w:eastAsia="de-CH"/>
        </w:rPr>
        <w:t xml:space="preserve"> Exportieren Sie die </w:t>
      </w:r>
      <w:r w:rsidR="00FE07F1">
        <w:rPr>
          <w:rFonts w:eastAsiaTheme="minorHAnsi" w:cs="Arial"/>
          <w:lang w:eastAsia="de-CH"/>
        </w:rPr>
        <w:t>Tests.</w:t>
      </w:r>
    </w:p>
    <w:p w14:paraId="4C8CE8E6" w14:textId="77777777" w:rsidR="00961D20" w:rsidRDefault="006D3A5E" w:rsidP="007B6D6E">
      <w:pPr>
        <w:spacing w:after="120"/>
        <w:jc w:val="both"/>
        <w:rPr>
          <w:lang w:eastAsia="en-US"/>
        </w:rPr>
      </w:pPr>
      <w:r>
        <w:rPr>
          <w:lang w:eastAsia="en-US"/>
        </w:rPr>
        <w:t>Führen Sie die Tests durch</w:t>
      </w:r>
      <w:r w:rsidR="00EF4716">
        <w:rPr>
          <w:lang w:eastAsia="en-US"/>
        </w:rPr>
        <w:t xml:space="preserve"> und dokumentieren Sie die Ergebnisse in einem Testprotokoll und Testfazit.</w:t>
      </w:r>
    </w:p>
    <w:p w14:paraId="43BFAF75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622C04CC" w14:textId="11820327" w:rsidR="000A1B25" w:rsidRPr="00907185" w:rsidRDefault="000A1B25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907185">
        <w:rPr>
          <w:rFonts w:cs="Arial"/>
          <w:b/>
          <w:bCs/>
          <w:i/>
          <w:iCs/>
        </w:rPr>
        <w:t>5</w:t>
      </w:r>
      <w:r w:rsidRPr="005A390E">
        <w:rPr>
          <w:rFonts w:cs="Arial"/>
          <w:b/>
          <w:bCs/>
          <w:i/>
          <w:iCs/>
        </w:rPr>
        <w:t xml:space="preserve">: </w:t>
      </w:r>
      <w:r w:rsidR="00900B03">
        <w:rPr>
          <w:rFonts w:cs="Arial"/>
          <w:b/>
          <w:bCs/>
          <w:i/>
          <w:iCs/>
        </w:rPr>
        <w:t>Abgabe</w:t>
      </w:r>
    </w:p>
    <w:p w14:paraId="4DC0EAAA" w14:textId="56C01141" w:rsidR="000A1B25" w:rsidRDefault="00900B03" w:rsidP="000E7221">
      <w:pPr>
        <w:jc w:val="both"/>
      </w:pPr>
      <w:r>
        <w:t xml:space="preserve">Folgende Elemente müssen zur Bewertung </w:t>
      </w:r>
      <w:r w:rsidR="006361F2" w:rsidRPr="00BC0B7D">
        <w:rPr>
          <w:rFonts w:eastAsiaTheme="minorHAnsi"/>
          <w:lang w:eastAsia="en-US"/>
        </w:rPr>
        <w:t>auf Moodle</w:t>
      </w:r>
      <w:r w:rsidR="006361F2">
        <w:t xml:space="preserve"> </w:t>
      </w:r>
      <w:r>
        <w:t xml:space="preserve">abgegeben werden: </w:t>
      </w:r>
    </w:p>
    <w:p w14:paraId="52255481" w14:textId="2CB295EE" w:rsidR="009F0D6C" w:rsidRDefault="006361F2" w:rsidP="006361F2">
      <w:pPr>
        <w:pStyle w:val="ListParagraph"/>
        <w:numPr>
          <w:ilvl w:val="0"/>
          <w:numId w:val="35"/>
        </w:numPr>
        <w:jc w:val="both"/>
      </w:pPr>
      <w:r>
        <w:t>Eine ZIP-Datei</w:t>
      </w:r>
      <w:r w:rsidR="009F0D6C">
        <w:t xml:space="preserve"> </w:t>
      </w:r>
      <w:r>
        <w:t>von maximal 64MB mit:</w:t>
      </w:r>
    </w:p>
    <w:p w14:paraId="3A75804D" w14:textId="48AE240C" w:rsidR="00900B03" w:rsidRDefault="009F0D6C" w:rsidP="000E7221">
      <w:pPr>
        <w:pStyle w:val="ListParagraph"/>
        <w:numPr>
          <w:ilvl w:val="0"/>
          <w:numId w:val="26"/>
        </w:numPr>
        <w:jc w:val="both"/>
      </w:pPr>
      <w:r w:rsidRPr="009F0D6C">
        <w:t>der Dokumentation</w:t>
      </w:r>
    </w:p>
    <w:p w14:paraId="10AB4DB7" w14:textId="415E3AEC" w:rsidR="009F0D6C" w:rsidRDefault="009F0D6C" w:rsidP="000E7221">
      <w:pPr>
        <w:pStyle w:val="ListParagraph"/>
        <w:numPr>
          <w:ilvl w:val="0"/>
          <w:numId w:val="26"/>
        </w:numPr>
        <w:jc w:val="both"/>
      </w:pPr>
      <w:r>
        <w:t xml:space="preserve">dem </w:t>
      </w:r>
      <w:r w:rsidR="002D65FE">
        <w:t>erstellten Code</w:t>
      </w:r>
    </w:p>
    <w:p w14:paraId="57074321" w14:textId="5960A321" w:rsidR="002D65FE" w:rsidRDefault="002D65FE" w:rsidP="000E7221">
      <w:pPr>
        <w:pStyle w:val="ListParagraph"/>
        <w:numPr>
          <w:ilvl w:val="0"/>
          <w:numId w:val="26"/>
        </w:numPr>
        <w:jc w:val="both"/>
      </w:pPr>
      <w:r>
        <w:t>de</w:t>
      </w:r>
      <w:r w:rsidR="00072C15">
        <w:t>n</w:t>
      </w:r>
      <w:r>
        <w:t xml:space="preserve"> erstellten Testskript</w:t>
      </w:r>
      <w:r w:rsidR="00072C15">
        <w:t>en</w:t>
      </w:r>
    </w:p>
    <w:p w14:paraId="29B9F079" w14:textId="77777777" w:rsidR="006361F2" w:rsidRDefault="006361F2" w:rsidP="006361F2">
      <w:pPr>
        <w:pStyle w:val="ListParagraph"/>
        <w:numPr>
          <w:ilvl w:val="0"/>
          <w:numId w:val="0"/>
        </w:numPr>
        <w:ind w:left="780"/>
        <w:jc w:val="both"/>
      </w:pPr>
    </w:p>
    <w:p w14:paraId="4687C8B8" w14:textId="2A517A23" w:rsidR="000A1B25" w:rsidRDefault="007B4F31" w:rsidP="000E7221">
      <w:pPr>
        <w:jc w:val="both"/>
      </w:pPr>
      <w:r>
        <w:t xml:space="preserve">Geben Sie das </w:t>
      </w:r>
      <w:r w:rsidR="008F7E49">
        <w:t>GIT</w:t>
      </w:r>
      <w:r w:rsidR="00D61EBA">
        <w:t xml:space="preserve"> Repository für die Lehrperson frei.</w:t>
      </w:r>
    </w:p>
    <w:p w14:paraId="47CE114F" w14:textId="5A2E9171" w:rsidR="00787647" w:rsidRPr="006361F2" w:rsidRDefault="00787647" w:rsidP="000E7221">
      <w:pPr>
        <w:jc w:val="both"/>
        <w:rPr>
          <w:rFonts w:cs="Arial"/>
        </w:rPr>
      </w:pPr>
      <w:r>
        <w:rPr>
          <w:rFonts w:cs="Arial"/>
        </w:rPr>
        <w:lastRenderedPageBreak/>
        <w:t>Sie halten das Abgabedatum/ die Abgabezeit gemäss Angaben der Lehrperson ein.</w:t>
      </w:r>
    </w:p>
    <w:p w14:paraId="477AD020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Selbstständigkeitserklärung</w:t>
      </w:r>
    </w:p>
    <w:p w14:paraId="4D8F3FF4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B9555CD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Hiermit erkläre ich, dass ich die vorliegende Arbeit selbstständig und ohne fremde Hilfe verfasst und keine anderen Hilfsmittel als die angegebenen verwendet habe.</w:t>
      </w:r>
    </w:p>
    <w:p w14:paraId="7B094AFF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2E8F1B50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Insbesondere versichere ich, dass ich alle wörtlichen und sinngemäßen Übernahmen aus anderen Werken als solche kenntlich gemacht habe.</w:t>
      </w:r>
    </w:p>
    <w:p w14:paraId="43179D82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7C026F12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46C067F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_____</w:t>
      </w:r>
      <w:r>
        <w:rPr>
          <w:rFonts w:ascii="Courier New" w:hAnsi="Courier New" w:cs="Courier New"/>
        </w:rPr>
        <w:t>________________</w:t>
      </w:r>
      <w:r w:rsidRPr="004D173E">
        <w:rPr>
          <w:rFonts w:ascii="Courier New" w:hAnsi="Courier New" w:cs="Courier New"/>
        </w:rPr>
        <w:t>___ (Ort, Datum)</w:t>
      </w:r>
    </w:p>
    <w:p w14:paraId="3F41DA7A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5C6757D4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3A1543C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________________</w:t>
      </w:r>
      <w:r w:rsidRPr="004D173E">
        <w:rPr>
          <w:rFonts w:ascii="Courier New" w:hAnsi="Courier New" w:cs="Courier New"/>
        </w:rPr>
        <w:t>_______ (Unterschrift)</w:t>
      </w:r>
    </w:p>
    <w:p w14:paraId="488DDAFB" w14:textId="77777777" w:rsidR="00787647" w:rsidRDefault="00787647" w:rsidP="006361F2">
      <w:pPr>
        <w:keepNext/>
        <w:keepLines/>
        <w:jc w:val="both"/>
      </w:pPr>
    </w:p>
    <w:sectPr w:rsidR="00787647" w:rsidSect="0053429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CA17" w14:textId="77777777" w:rsidR="00FE3800" w:rsidRDefault="00FE3800" w:rsidP="00A1115E">
      <w:r>
        <w:separator/>
      </w:r>
    </w:p>
  </w:endnote>
  <w:endnote w:type="continuationSeparator" w:id="0">
    <w:p w14:paraId="1801701D" w14:textId="77777777" w:rsidR="00FE3800" w:rsidRDefault="00FE3800" w:rsidP="00A1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RM10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09614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0DC1A66" w14:textId="77777777" w:rsidR="00E07D33" w:rsidRDefault="00E07D33" w:rsidP="00F96AE8">
            <w:pPr>
              <w:pStyle w:val="Footer"/>
              <w:pBdr>
                <w:bottom w:val="single" w:sz="6" w:space="1" w:color="auto"/>
              </w:pBdr>
            </w:pPr>
          </w:p>
          <w:p w14:paraId="56ED999D" w14:textId="2A1829AE" w:rsidR="00E07D33" w:rsidRPr="00A46272" w:rsidRDefault="005119B7" w:rsidP="00F96AE8">
            <w:pPr>
              <w:pStyle w:val="Footer"/>
              <w:rPr>
                <w:rFonts w:ascii="Times New Roman" w:hAnsi="Times New Roman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 xml:space="preserve">© </w:t>
            </w:r>
            <w:r w:rsidR="00E07D33" w:rsidRPr="00061CF7">
              <w:rPr>
                <w:rFonts w:eastAsiaTheme="minorHAnsi" w:cs="Arial"/>
                <w:szCs w:val="20"/>
                <w:lang w:eastAsia="en-US"/>
              </w:rPr>
              <w:t>Berufsfachschule BBB</w:t>
            </w:r>
            <w:r w:rsidR="00E07D33">
              <w:t xml:space="preserve"> </w:t>
            </w:r>
            <w:r w:rsidR="00E07D33">
              <w:tab/>
            </w:r>
            <w:r w:rsidR="00E07D33">
              <w:tab/>
            </w:r>
            <w:r w:rsidR="00E07D33" w:rsidRPr="00F96AE8">
              <w:rPr>
                <w:lang w:val="de-DE"/>
              </w:rPr>
              <w:t xml:space="preserve">Seite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PAGE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1</w:t>
            </w:r>
            <w:r w:rsidR="00E07D33" w:rsidRPr="00F96AE8">
              <w:rPr>
                <w:bCs/>
              </w:rPr>
              <w:fldChar w:fldCharType="end"/>
            </w:r>
            <w:r w:rsidR="00E07D33" w:rsidRPr="00F96AE8">
              <w:rPr>
                <w:lang w:val="de-DE"/>
              </w:rPr>
              <w:t xml:space="preserve"> von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NUMPAGES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4</w:t>
            </w:r>
            <w:r w:rsidR="00E07D33" w:rsidRPr="00F96AE8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7E29" w14:textId="77777777" w:rsidR="00FE3800" w:rsidRDefault="00FE3800" w:rsidP="00A1115E">
      <w:r>
        <w:separator/>
      </w:r>
    </w:p>
  </w:footnote>
  <w:footnote w:type="continuationSeparator" w:id="0">
    <w:p w14:paraId="2EBF1F2D" w14:textId="77777777" w:rsidR="00FE3800" w:rsidRDefault="00FE3800" w:rsidP="00A1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ook w:val="01E0" w:firstRow="1" w:lastRow="1" w:firstColumn="1" w:lastColumn="1" w:noHBand="0" w:noVBand="0"/>
    </w:tblPr>
    <w:tblGrid>
      <w:gridCol w:w="2739"/>
      <w:gridCol w:w="2931"/>
      <w:gridCol w:w="4230"/>
    </w:tblGrid>
    <w:tr w:rsidR="00E07D33" w:rsidRPr="0086214B" w14:paraId="64083B96" w14:textId="77777777" w:rsidTr="00F96AE8">
      <w:trPr>
        <w:trHeight w:val="902"/>
      </w:trPr>
      <w:tc>
        <w:tcPr>
          <w:tcW w:w="2739" w:type="dxa"/>
          <w:shd w:val="clear" w:color="auto" w:fill="auto"/>
        </w:tcPr>
        <w:p w14:paraId="25945F30" w14:textId="77777777" w:rsidR="00E07D33" w:rsidRPr="0086214B" w:rsidRDefault="00061CF7" w:rsidP="00271ACE">
          <w:pPr>
            <w:pStyle w:val="Header"/>
            <w:rPr>
              <w:rFonts w:ascii="Arial Black" w:hAnsi="Arial Black" w:cs="Arial"/>
              <w:b/>
              <w:sz w:val="32"/>
              <w:szCs w:val="32"/>
            </w:rPr>
          </w:pPr>
          <w:r>
            <w:rPr>
              <w:rFonts w:ascii="Arial Black" w:hAnsi="Arial Black" w:cs="Arial"/>
              <w:b/>
              <w:noProof/>
              <w:sz w:val="32"/>
              <w:szCs w:val="32"/>
              <w:lang w:eastAsia="de-CH"/>
            </w:rPr>
            <w:drawing>
              <wp:inline distT="0" distB="0" distL="0" distR="0" wp14:anchorId="69AAC8D8" wp14:editId="57E800E7">
                <wp:extent cx="914400" cy="554636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T-BBCH_mainlogo_im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748" cy="57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shd w:val="clear" w:color="auto" w:fill="auto"/>
        </w:tcPr>
        <w:p w14:paraId="48148CED" w14:textId="77777777" w:rsidR="00E07D33" w:rsidRPr="0086214B" w:rsidRDefault="00E07D33" w:rsidP="00271ACE">
          <w:pPr>
            <w:pStyle w:val="Header"/>
            <w:ind w:right="-108"/>
            <w:rPr>
              <w:rFonts w:ascii="Arial Black" w:hAnsi="Arial Black" w:cs="Arial"/>
              <w:b/>
              <w:sz w:val="32"/>
              <w:szCs w:val="32"/>
            </w:rPr>
          </w:pPr>
        </w:p>
      </w:tc>
      <w:tc>
        <w:tcPr>
          <w:tcW w:w="4230" w:type="dxa"/>
          <w:shd w:val="clear" w:color="auto" w:fill="auto"/>
          <w:vAlign w:val="center"/>
        </w:tcPr>
        <w:p w14:paraId="576F4DCB" w14:textId="77777777" w:rsidR="00E07D33" w:rsidRPr="0086214B" w:rsidRDefault="00E07D33" w:rsidP="00C32709">
          <w:pPr>
            <w:pStyle w:val="Header"/>
            <w:jc w:val="center"/>
            <w:rPr>
              <w:rFonts w:cs="Arial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 wp14:anchorId="7A77701C" wp14:editId="5314EC57">
                <wp:extent cx="748665" cy="567055"/>
                <wp:effectExtent l="0" t="0" r="0" b="444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66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E2D757" w14:textId="77777777" w:rsidR="00E07D33" w:rsidRDefault="00E07D33">
    <w:pPr>
      <w:pStyle w:val="Header"/>
      <w:pBdr>
        <w:bottom w:val="single" w:sz="6" w:space="1" w:color="auto"/>
      </w:pBdr>
    </w:pPr>
  </w:p>
  <w:p w14:paraId="5B6BE305" w14:textId="77777777" w:rsidR="00E07D33" w:rsidRDefault="00E0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93A"/>
    <w:multiLevelType w:val="hybridMultilevel"/>
    <w:tmpl w:val="1D7C8380"/>
    <w:lvl w:ilvl="0" w:tplc="83C21E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CD3"/>
    <w:multiLevelType w:val="multilevel"/>
    <w:tmpl w:val="FFE8FA1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630B78"/>
    <w:multiLevelType w:val="hybridMultilevel"/>
    <w:tmpl w:val="4B101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18F"/>
    <w:multiLevelType w:val="hybridMultilevel"/>
    <w:tmpl w:val="6EE230F2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C45"/>
    <w:multiLevelType w:val="hybridMultilevel"/>
    <w:tmpl w:val="0EC889F2"/>
    <w:lvl w:ilvl="0" w:tplc="ACE41E42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AD4"/>
    <w:multiLevelType w:val="hybridMultilevel"/>
    <w:tmpl w:val="949ED6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57EDC"/>
    <w:multiLevelType w:val="hybridMultilevel"/>
    <w:tmpl w:val="45CAD804"/>
    <w:lvl w:ilvl="0" w:tplc="0807000F">
      <w:start w:val="1"/>
      <w:numFmt w:val="decimal"/>
      <w:lvlText w:val="%1."/>
      <w:lvlJc w:val="left"/>
      <w:pPr>
        <w:ind w:left="780" w:hanging="360"/>
      </w:pPr>
    </w:lvl>
    <w:lvl w:ilvl="1" w:tplc="08070019" w:tentative="1">
      <w:start w:val="1"/>
      <w:numFmt w:val="lowerLetter"/>
      <w:lvlText w:val="%2."/>
      <w:lvlJc w:val="left"/>
      <w:pPr>
        <w:ind w:left="1500" w:hanging="360"/>
      </w:pPr>
    </w:lvl>
    <w:lvl w:ilvl="2" w:tplc="0807001B" w:tentative="1">
      <w:start w:val="1"/>
      <w:numFmt w:val="lowerRoman"/>
      <w:lvlText w:val="%3."/>
      <w:lvlJc w:val="right"/>
      <w:pPr>
        <w:ind w:left="2220" w:hanging="180"/>
      </w:pPr>
    </w:lvl>
    <w:lvl w:ilvl="3" w:tplc="0807000F" w:tentative="1">
      <w:start w:val="1"/>
      <w:numFmt w:val="decimal"/>
      <w:lvlText w:val="%4."/>
      <w:lvlJc w:val="left"/>
      <w:pPr>
        <w:ind w:left="2940" w:hanging="360"/>
      </w:pPr>
    </w:lvl>
    <w:lvl w:ilvl="4" w:tplc="08070019" w:tentative="1">
      <w:start w:val="1"/>
      <w:numFmt w:val="lowerLetter"/>
      <w:lvlText w:val="%5."/>
      <w:lvlJc w:val="left"/>
      <w:pPr>
        <w:ind w:left="3660" w:hanging="360"/>
      </w:pPr>
    </w:lvl>
    <w:lvl w:ilvl="5" w:tplc="0807001B" w:tentative="1">
      <w:start w:val="1"/>
      <w:numFmt w:val="lowerRoman"/>
      <w:lvlText w:val="%6."/>
      <w:lvlJc w:val="right"/>
      <w:pPr>
        <w:ind w:left="4380" w:hanging="180"/>
      </w:pPr>
    </w:lvl>
    <w:lvl w:ilvl="6" w:tplc="0807000F" w:tentative="1">
      <w:start w:val="1"/>
      <w:numFmt w:val="decimal"/>
      <w:lvlText w:val="%7."/>
      <w:lvlJc w:val="left"/>
      <w:pPr>
        <w:ind w:left="5100" w:hanging="360"/>
      </w:pPr>
    </w:lvl>
    <w:lvl w:ilvl="7" w:tplc="08070019" w:tentative="1">
      <w:start w:val="1"/>
      <w:numFmt w:val="lowerLetter"/>
      <w:lvlText w:val="%8."/>
      <w:lvlJc w:val="left"/>
      <w:pPr>
        <w:ind w:left="5820" w:hanging="360"/>
      </w:pPr>
    </w:lvl>
    <w:lvl w:ilvl="8" w:tplc="08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9DC515B"/>
    <w:multiLevelType w:val="hybridMultilevel"/>
    <w:tmpl w:val="8F50776C"/>
    <w:lvl w:ilvl="0" w:tplc="F9D859C6">
      <w:numFmt w:val="bullet"/>
      <w:pStyle w:val="Formatvorlage1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8" w15:restartNumberingAfterBreak="0">
    <w:nsid w:val="19F635D5"/>
    <w:multiLevelType w:val="hybridMultilevel"/>
    <w:tmpl w:val="0A326528"/>
    <w:lvl w:ilvl="0" w:tplc="AE268AD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57D43"/>
    <w:multiLevelType w:val="hybridMultilevel"/>
    <w:tmpl w:val="EEC22140"/>
    <w:lvl w:ilvl="0" w:tplc="FA10CE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85945"/>
    <w:multiLevelType w:val="multilevel"/>
    <w:tmpl w:val="1C9CD368"/>
    <w:lvl w:ilvl="0">
      <w:start w:val="1"/>
      <w:numFmt w:val="upperRoman"/>
      <w:pStyle w:val="LB-Tite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5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sz w:val="4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9502EC1"/>
    <w:multiLevelType w:val="hybridMultilevel"/>
    <w:tmpl w:val="3CAE58FE"/>
    <w:lvl w:ilvl="0" w:tplc="D72E963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077FE"/>
    <w:multiLevelType w:val="hybridMultilevel"/>
    <w:tmpl w:val="84B8FBB6"/>
    <w:lvl w:ilvl="0" w:tplc="66F084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23A16"/>
    <w:multiLevelType w:val="hybridMultilevel"/>
    <w:tmpl w:val="D62E23F6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2D6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5AF1"/>
    <w:multiLevelType w:val="hybridMultilevel"/>
    <w:tmpl w:val="428AFD08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0CFF"/>
    <w:multiLevelType w:val="hybridMultilevel"/>
    <w:tmpl w:val="6140339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C833B5"/>
    <w:multiLevelType w:val="hybridMultilevel"/>
    <w:tmpl w:val="CE120A10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37309"/>
    <w:multiLevelType w:val="hybridMultilevel"/>
    <w:tmpl w:val="E0ACE91A"/>
    <w:lvl w:ilvl="0" w:tplc="0807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8" w15:restartNumberingAfterBreak="0">
    <w:nsid w:val="54D95E72"/>
    <w:multiLevelType w:val="hybridMultilevel"/>
    <w:tmpl w:val="28327CF2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DD"/>
    <w:multiLevelType w:val="hybridMultilevel"/>
    <w:tmpl w:val="4D7047BA"/>
    <w:lvl w:ilvl="0" w:tplc="0DB67F4A">
      <w:start w:val="1"/>
      <w:numFmt w:val="decimal"/>
      <w:pStyle w:val="Randbedingung"/>
      <w:lvlText w:val="R%1:"/>
      <w:lvlJc w:val="left"/>
      <w:pPr>
        <w:ind w:left="10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4D2"/>
    <w:multiLevelType w:val="hybridMultilevel"/>
    <w:tmpl w:val="D9A08C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63873"/>
    <w:multiLevelType w:val="hybridMultilevel"/>
    <w:tmpl w:val="6422EF66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B4196"/>
    <w:multiLevelType w:val="multilevel"/>
    <w:tmpl w:val="872E4E5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29E1FAE"/>
    <w:multiLevelType w:val="hybridMultilevel"/>
    <w:tmpl w:val="9B22FFF0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C581D"/>
    <w:multiLevelType w:val="hybridMultilevel"/>
    <w:tmpl w:val="2EA6231C"/>
    <w:lvl w:ilvl="0" w:tplc="6928BA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21B53"/>
    <w:multiLevelType w:val="hybridMultilevel"/>
    <w:tmpl w:val="F0E8826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74B1D"/>
    <w:multiLevelType w:val="hybridMultilevel"/>
    <w:tmpl w:val="C9CE8D3C"/>
    <w:lvl w:ilvl="0" w:tplc="88604FE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D814F8B"/>
    <w:multiLevelType w:val="hybridMultilevel"/>
    <w:tmpl w:val="0A98B900"/>
    <w:lvl w:ilvl="0" w:tplc="83A60D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D608C"/>
    <w:multiLevelType w:val="multilevel"/>
    <w:tmpl w:val="003E95C2"/>
    <w:lvl w:ilvl="0">
      <w:start w:val="1"/>
      <w:numFmt w:val="upperRoman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1048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9" w15:restartNumberingAfterBreak="0">
    <w:nsid w:val="7603239A"/>
    <w:multiLevelType w:val="hybridMultilevel"/>
    <w:tmpl w:val="C4301182"/>
    <w:lvl w:ilvl="0" w:tplc="EBBC23BE">
      <w:start w:val="1"/>
      <w:numFmt w:val="decimal"/>
      <w:pStyle w:val="Qualitt"/>
      <w:lvlText w:val="Q%1:"/>
      <w:lvlJc w:val="left"/>
      <w:pPr>
        <w:ind w:left="86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A0224"/>
    <w:multiLevelType w:val="hybridMultilevel"/>
    <w:tmpl w:val="8B7812C0"/>
    <w:lvl w:ilvl="0" w:tplc="9D5AF4B6">
      <w:start w:val="1"/>
      <w:numFmt w:val="decimal"/>
      <w:pStyle w:val="Funktionell"/>
      <w:lvlText w:val="F%1:"/>
      <w:lvlJc w:val="left"/>
      <w:pPr>
        <w:ind w:left="86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17057"/>
    <w:multiLevelType w:val="hybridMultilevel"/>
    <w:tmpl w:val="2A16F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7951">
    <w:abstractNumId w:val="7"/>
  </w:num>
  <w:num w:numId="2" w16cid:durableId="1420827575">
    <w:abstractNumId w:val="14"/>
  </w:num>
  <w:num w:numId="3" w16cid:durableId="400296696">
    <w:abstractNumId w:val="13"/>
  </w:num>
  <w:num w:numId="4" w16cid:durableId="683819508">
    <w:abstractNumId w:val="17"/>
  </w:num>
  <w:num w:numId="5" w16cid:durableId="1666200643">
    <w:abstractNumId w:val="27"/>
  </w:num>
  <w:num w:numId="6" w16cid:durableId="825056030">
    <w:abstractNumId w:val="24"/>
  </w:num>
  <w:num w:numId="7" w16cid:durableId="990015775">
    <w:abstractNumId w:val="9"/>
  </w:num>
  <w:num w:numId="8" w16cid:durableId="772019294">
    <w:abstractNumId w:val="20"/>
  </w:num>
  <w:num w:numId="9" w16cid:durableId="1820807869">
    <w:abstractNumId w:val="12"/>
  </w:num>
  <w:num w:numId="10" w16cid:durableId="495001221">
    <w:abstractNumId w:val="18"/>
  </w:num>
  <w:num w:numId="11" w16cid:durableId="1266811254">
    <w:abstractNumId w:val="21"/>
  </w:num>
  <w:num w:numId="12" w16cid:durableId="1257665113">
    <w:abstractNumId w:val="22"/>
  </w:num>
  <w:num w:numId="13" w16cid:durableId="355205168">
    <w:abstractNumId w:val="28"/>
  </w:num>
  <w:num w:numId="14" w16cid:durableId="600263972">
    <w:abstractNumId w:val="1"/>
  </w:num>
  <w:num w:numId="15" w16cid:durableId="199705889">
    <w:abstractNumId w:val="10"/>
  </w:num>
  <w:num w:numId="16" w16cid:durableId="1522158720">
    <w:abstractNumId w:val="8"/>
  </w:num>
  <w:num w:numId="17" w16cid:durableId="1313483992">
    <w:abstractNumId w:val="2"/>
  </w:num>
  <w:num w:numId="18" w16cid:durableId="696084102">
    <w:abstractNumId w:val="0"/>
  </w:num>
  <w:num w:numId="19" w16cid:durableId="963850514">
    <w:abstractNumId w:val="15"/>
  </w:num>
  <w:num w:numId="20" w16cid:durableId="1585997074">
    <w:abstractNumId w:val="25"/>
  </w:num>
  <w:num w:numId="21" w16cid:durableId="386104531">
    <w:abstractNumId w:val="30"/>
  </w:num>
  <w:num w:numId="22" w16cid:durableId="456527398">
    <w:abstractNumId w:val="29"/>
  </w:num>
  <w:num w:numId="23" w16cid:durableId="163127626">
    <w:abstractNumId w:val="19"/>
  </w:num>
  <w:num w:numId="24" w16cid:durableId="1486433300">
    <w:abstractNumId w:val="23"/>
  </w:num>
  <w:num w:numId="25" w16cid:durableId="2126389845">
    <w:abstractNumId w:val="16"/>
  </w:num>
  <w:num w:numId="26" w16cid:durableId="1056589640">
    <w:abstractNumId w:val="26"/>
  </w:num>
  <w:num w:numId="27" w16cid:durableId="538204940">
    <w:abstractNumId w:val="5"/>
  </w:num>
  <w:num w:numId="28" w16cid:durableId="1920169209">
    <w:abstractNumId w:val="3"/>
  </w:num>
  <w:num w:numId="29" w16cid:durableId="386952402">
    <w:abstractNumId w:val="4"/>
  </w:num>
  <w:num w:numId="30" w16cid:durableId="1899122445">
    <w:abstractNumId w:val="11"/>
  </w:num>
  <w:num w:numId="31" w16cid:durableId="273946875">
    <w:abstractNumId w:val="6"/>
  </w:num>
  <w:num w:numId="32" w16cid:durableId="1204319548">
    <w:abstractNumId w:val="10"/>
  </w:num>
  <w:num w:numId="33" w16cid:durableId="1102992580">
    <w:abstractNumId w:val="10"/>
  </w:num>
  <w:num w:numId="34" w16cid:durableId="1631128137">
    <w:abstractNumId w:val="10"/>
  </w:num>
  <w:num w:numId="35" w16cid:durableId="2523277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F1"/>
    <w:rsid w:val="000047F2"/>
    <w:rsid w:val="000227B8"/>
    <w:rsid w:val="000304F8"/>
    <w:rsid w:val="000309F0"/>
    <w:rsid w:val="000321A1"/>
    <w:rsid w:val="0004118A"/>
    <w:rsid w:val="00045DCC"/>
    <w:rsid w:val="0005159B"/>
    <w:rsid w:val="000545FA"/>
    <w:rsid w:val="00061CF7"/>
    <w:rsid w:val="00072C15"/>
    <w:rsid w:val="00086E1B"/>
    <w:rsid w:val="00096FD1"/>
    <w:rsid w:val="000A1B25"/>
    <w:rsid w:val="000A2289"/>
    <w:rsid w:val="000A336C"/>
    <w:rsid w:val="000D20A8"/>
    <w:rsid w:val="000D4EDE"/>
    <w:rsid w:val="000D535C"/>
    <w:rsid w:val="000D73A9"/>
    <w:rsid w:val="000D7CA8"/>
    <w:rsid w:val="000D7F81"/>
    <w:rsid w:val="000E5278"/>
    <w:rsid w:val="000E7221"/>
    <w:rsid w:val="000E7DCB"/>
    <w:rsid w:val="00102961"/>
    <w:rsid w:val="00105749"/>
    <w:rsid w:val="001145D1"/>
    <w:rsid w:val="00123ED7"/>
    <w:rsid w:val="001324A6"/>
    <w:rsid w:val="00142486"/>
    <w:rsid w:val="0014324A"/>
    <w:rsid w:val="00145009"/>
    <w:rsid w:val="00145790"/>
    <w:rsid w:val="00150829"/>
    <w:rsid w:val="001520CE"/>
    <w:rsid w:val="0017131D"/>
    <w:rsid w:val="001728F0"/>
    <w:rsid w:val="0019340D"/>
    <w:rsid w:val="00194BCD"/>
    <w:rsid w:val="00195101"/>
    <w:rsid w:val="00195526"/>
    <w:rsid w:val="001A5CF4"/>
    <w:rsid w:val="001B0F9F"/>
    <w:rsid w:val="001C63EC"/>
    <w:rsid w:val="001C6DC4"/>
    <w:rsid w:val="001D5608"/>
    <w:rsid w:val="001D5B33"/>
    <w:rsid w:val="001E19DA"/>
    <w:rsid w:val="001F2E1C"/>
    <w:rsid w:val="001F3AEA"/>
    <w:rsid w:val="001F67C7"/>
    <w:rsid w:val="001F779A"/>
    <w:rsid w:val="002065D3"/>
    <w:rsid w:val="00225F1F"/>
    <w:rsid w:val="002400F5"/>
    <w:rsid w:val="00241DF1"/>
    <w:rsid w:val="00251098"/>
    <w:rsid w:val="00253E1C"/>
    <w:rsid w:val="002571A5"/>
    <w:rsid w:val="0026062C"/>
    <w:rsid w:val="00270774"/>
    <w:rsid w:val="00271ACE"/>
    <w:rsid w:val="00276768"/>
    <w:rsid w:val="0029008B"/>
    <w:rsid w:val="002907CF"/>
    <w:rsid w:val="002A1B76"/>
    <w:rsid w:val="002B5DAC"/>
    <w:rsid w:val="002D65FE"/>
    <w:rsid w:val="002D7711"/>
    <w:rsid w:val="002E20FC"/>
    <w:rsid w:val="002E4831"/>
    <w:rsid w:val="00301768"/>
    <w:rsid w:val="00303CBF"/>
    <w:rsid w:val="00306654"/>
    <w:rsid w:val="0032067A"/>
    <w:rsid w:val="0032568B"/>
    <w:rsid w:val="003266B8"/>
    <w:rsid w:val="003270E4"/>
    <w:rsid w:val="003304EC"/>
    <w:rsid w:val="003370CD"/>
    <w:rsid w:val="00342BE3"/>
    <w:rsid w:val="00344126"/>
    <w:rsid w:val="00350BB4"/>
    <w:rsid w:val="00350F22"/>
    <w:rsid w:val="003615C8"/>
    <w:rsid w:val="00366A8F"/>
    <w:rsid w:val="00371ED2"/>
    <w:rsid w:val="003A1343"/>
    <w:rsid w:val="003A2901"/>
    <w:rsid w:val="003A30E4"/>
    <w:rsid w:val="003B028A"/>
    <w:rsid w:val="003D3FED"/>
    <w:rsid w:val="003E0D60"/>
    <w:rsid w:val="003E1627"/>
    <w:rsid w:val="003E518A"/>
    <w:rsid w:val="004043B1"/>
    <w:rsid w:val="00405FA0"/>
    <w:rsid w:val="004210BF"/>
    <w:rsid w:val="004265BD"/>
    <w:rsid w:val="004449B8"/>
    <w:rsid w:val="004544FD"/>
    <w:rsid w:val="00465845"/>
    <w:rsid w:val="00470F9C"/>
    <w:rsid w:val="00474BB5"/>
    <w:rsid w:val="00476245"/>
    <w:rsid w:val="0048082E"/>
    <w:rsid w:val="00481423"/>
    <w:rsid w:val="00483DDF"/>
    <w:rsid w:val="00492B8F"/>
    <w:rsid w:val="004933B4"/>
    <w:rsid w:val="004A2D83"/>
    <w:rsid w:val="004A3CEF"/>
    <w:rsid w:val="004B3B78"/>
    <w:rsid w:val="004B6C67"/>
    <w:rsid w:val="004C4B8F"/>
    <w:rsid w:val="004D0F09"/>
    <w:rsid w:val="004E0BE9"/>
    <w:rsid w:val="004E71FF"/>
    <w:rsid w:val="004E7A65"/>
    <w:rsid w:val="004F27E3"/>
    <w:rsid w:val="00510399"/>
    <w:rsid w:val="005119B7"/>
    <w:rsid w:val="00511CC8"/>
    <w:rsid w:val="00511D89"/>
    <w:rsid w:val="0051415F"/>
    <w:rsid w:val="005159ED"/>
    <w:rsid w:val="00515D73"/>
    <w:rsid w:val="0052199A"/>
    <w:rsid w:val="0053429E"/>
    <w:rsid w:val="00535477"/>
    <w:rsid w:val="00540C46"/>
    <w:rsid w:val="005561B8"/>
    <w:rsid w:val="005612A9"/>
    <w:rsid w:val="005633ED"/>
    <w:rsid w:val="00563A67"/>
    <w:rsid w:val="00563B38"/>
    <w:rsid w:val="00565A65"/>
    <w:rsid w:val="0057526C"/>
    <w:rsid w:val="00575458"/>
    <w:rsid w:val="0059530A"/>
    <w:rsid w:val="005956F4"/>
    <w:rsid w:val="005B0FEA"/>
    <w:rsid w:val="005B37CA"/>
    <w:rsid w:val="005C10D3"/>
    <w:rsid w:val="005C3860"/>
    <w:rsid w:val="005C6D87"/>
    <w:rsid w:val="005D04FB"/>
    <w:rsid w:val="005D0CB1"/>
    <w:rsid w:val="005D5765"/>
    <w:rsid w:val="005D631D"/>
    <w:rsid w:val="005E04A4"/>
    <w:rsid w:val="005E3A42"/>
    <w:rsid w:val="005E69E9"/>
    <w:rsid w:val="005F57A9"/>
    <w:rsid w:val="00603059"/>
    <w:rsid w:val="00603788"/>
    <w:rsid w:val="00604D49"/>
    <w:rsid w:val="00606115"/>
    <w:rsid w:val="0061355E"/>
    <w:rsid w:val="00624269"/>
    <w:rsid w:val="00632C32"/>
    <w:rsid w:val="006361F2"/>
    <w:rsid w:val="006367EF"/>
    <w:rsid w:val="006439B3"/>
    <w:rsid w:val="00646A03"/>
    <w:rsid w:val="00646B50"/>
    <w:rsid w:val="00654245"/>
    <w:rsid w:val="006732BE"/>
    <w:rsid w:val="00682274"/>
    <w:rsid w:val="00691774"/>
    <w:rsid w:val="00693ABE"/>
    <w:rsid w:val="006A4ACE"/>
    <w:rsid w:val="006B2AF9"/>
    <w:rsid w:val="006C62B5"/>
    <w:rsid w:val="006D3A5E"/>
    <w:rsid w:val="006D676D"/>
    <w:rsid w:val="006E78D6"/>
    <w:rsid w:val="00701BD9"/>
    <w:rsid w:val="00703E1B"/>
    <w:rsid w:val="0070519D"/>
    <w:rsid w:val="00705414"/>
    <w:rsid w:val="00706FF5"/>
    <w:rsid w:val="00707A5F"/>
    <w:rsid w:val="00711BE7"/>
    <w:rsid w:val="00732F0A"/>
    <w:rsid w:val="00733FCC"/>
    <w:rsid w:val="00737AA1"/>
    <w:rsid w:val="00741079"/>
    <w:rsid w:val="00743054"/>
    <w:rsid w:val="00747B96"/>
    <w:rsid w:val="00753101"/>
    <w:rsid w:val="007571D6"/>
    <w:rsid w:val="007642F6"/>
    <w:rsid w:val="00770E5B"/>
    <w:rsid w:val="00770E97"/>
    <w:rsid w:val="007769A8"/>
    <w:rsid w:val="00777A19"/>
    <w:rsid w:val="007810FE"/>
    <w:rsid w:val="00783093"/>
    <w:rsid w:val="00783724"/>
    <w:rsid w:val="00787647"/>
    <w:rsid w:val="007B4F31"/>
    <w:rsid w:val="007B6D6E"/>
    <w:rsid w:val="007C209D"/>
    <w:rsid w:val="007C71AB"/>
    <w:rsid w:val="007D7FC3"/>
    <w:rsid w:val="007E7C70"/>
    <w:rsid w:val="007F0801"/>
    <w:rsid w:val="007F0F21"/>
    <w:rsid w:val="007F32C4"/>
    <w:rsid w:val="007F4D6F"/>
    <w:rsid w:val="00801BF5"/>
    <w:rsid w:val="008022E2"/>
    <w:rsid w:val="00806A1A"/>
    <w:rsid w:val="00812651"/>
    <w:rsid w:val="008128B8"/>
    <w:rsid w:val="00820290"/>
    <w:rsid w:val="00823E6F"/>
    <w:rsid w:val="00831AFB"/>
    <w:rsid w:val="00833D47"/>
    <w:rsid w:val="008413FD"/>
    <w:rsid w:val="0086343A"/>
    <w:rsid w:val="008759AE"/>
    <w:rsid w:val="008761D2"/>
    <w:rsid w:val="008827E0"/>
    <w:rsid w:val="00884760"/>
    <w:rsid w:val="008A215F"/>
    <w:rsid w:val="008C6823"/>
    <w:rsid w:val="008D0BAA"/>
    <w:rsid w:val="008D6D82"/>
    <w:rsid w:val="008E3A6C"/>
    <w:rsid w:val="008E528B"/>
    <w:rsid w:val="008F6523"/>
    <w:rsid w:val="008F7E49"/>
    <w:rsid w:val="00900B03"/>
    <w:rsid w:val="00907185"/>
    <w:rsid w:val="0091466F"/>
    <w:rsid w:val="00917128"/>
    <w:rsid w:val="0093541B"/>
    <w:rsid w:val="009428B6"/>
    <w:rsid w:val="0094332C"/>
    <w:rsid w:val="00943AE4"/>
    <w:rsid w:val="00952182"/>
    <w:rsid w:val="00961D20"/>
    <w:rsid w:val="0096345E"/>
    <w:rsid w:val="00963579"/>
    <w:rsid w:val="009775E2"/>
    <w:rsid w:val="00992445"/>
    <w:rsid w:val="009B3B09"/>
    <w:rsid w:val="009C2691"/>
    <w:rsid w:val="009C5D4D"/>
    <w:rsid w:val="009C616E"/>
    <w:rsid w:val="009F0D6C"/>
    <w:rsid w:val="009F2305"/>
    <w:rsid w:val="00A109BD"/>
    <w:rsid w:val="00A1115E"/>
    <w:rsid w:val="00A177BF"/>
    <w:rsid w:val="00A20DE3"/>
    <w:rsid w:val="00A32B37"/>
    <w:rsid w:val="00A37649"/>
    <w:rsid w:val="00A3795C"/>
    <w:rsid w:val="00A42A01"/>
    <w:rsid w:val="00A46272"/>
    <w:rsid w:val="00A51BB1"/>
    <w:rsid w:val="00A57647"/>
    <w:rsid w:val="00A576A5"/>
    <w:rsid w:val="00A62FAA"/>
    <w:rsid w:val="00A62FAC"/>
    <w:rsid w:val="00A712DC"/>
    <w:rsid w:val="00A94AD5"/>
    <w:rsid w:val="00AA4787"/>
    <w:rsid w:val="00AA6071"/>
    <w:rsid w:val="00AA75BD"/>
    <w:rsid w:val="00AB0274"/>
    <w:rsid w:val="00AB66A2"/>
    <w:rsid w:val="00AB79C6"/>
    <w:rsid w:val="00AC12EA"/>
    <w:rsid w:val="00AC57B7"/>
    <w:rsid w:val="00AD0A3E"/>
    <w:rsid w:val="00AD6E6E"/>
    <w:rsid w:val="00AF16C8"/>
    <w:rsid w:val="00B04B59"/>
    <w:rsid w:val="00B05B09"/>
    <w:rsid w:val="00B20F0F"/>
    <w:rsid w:val="00B230F2"/>
    <w:rsid w:val="00B23995"/>
    <w:rsid w:val="00B26EF8"/>
    <w:rsid w:val="00B37D09"/>
    <w:rsid w:val="00B50AA6"/>
    <w:rsid w:val="00B55A9F"/>
    <w:rsid w:val="00B56D0D"/>
    <w:rsid w:val="00B713A7"/>
    <w:rsid w:val="00B74D0B"/>
    <w:rsid w:val="00B81461"/>
    <w:rsid w:val="00B92AED"/>
    <w:rsid w:val="00B93B21"/>
    <w:rsid w:val="00BA7410"/>
    <w:rsid w:val="00BC0B7D"/>
    <w:rsid w:val="00BD5CDD"/>
    <w:rsid w:val="00BD6B03"/>
    <w:rsid w:val="00BD7184"/>
    <w:rsid w:val="00BE6A9D"/>
    <w:rsid w:val="00C07C32"/>
    <w:rsid w:val="00C15C85"/>
    <w:rsid w:val="00C201B3"/>
    <w:rsid w:val="00C2107B"/>
    <w:rsid w:val="00C21386"/>
    <w:rsid w:val="00C2491A"/>
    <w:rsid w:val="00C32709"/>
    <w:rsid w:val="00C34A25"/>
    <w:rsid w:val="00C34E6B"/>
    <w:rsid w:val="00C41727"/>
    <w:rsid w:val="00C43614"/>
    <w:rsid w:val="00C572E3"/>
    <w:rsid w:val="00C57D98"/>
    <w:rsid w:val="00C609B5"/>
    <w:rsid w:val="00C61DEB"/>
    <w:rsid w:val="00C71F13"/>
    <w:rsid w:val="00C8294F"/>
    <w:rsid w:val="00CB7B64"/>
    <w:rsid w:val="00CC061B"/>
    <w:rsid w:val="00CC2EE4"/>
    <w:rsid w:val="00CC2F5A"/>
    <w:rsid w:val="00CD0C4E"/>
    <w:rsid w:val="00CE1E59"/>
    <w:rsid w:val="00CE3B81"/>
    <w:rsid w:val="00CF26F8"/>
    <w:rsid w:val="00CF3450"/>
    <w:rsid w:val="00CF4E6D"/>
    <w:rsid w:val="00CF6AF1"/>
    <w:rsid w:val="00D020C4"/>
    <w:rsid w:val="00D02E23"/>
    <w:rsid w:val="00D039E1"/>
    <w:rsid w:val="00D17400"/>
    <w:rsid w:val="00D22350"/>
    <w:rsid w:val="00D254E1"/>
    <w:rsid w:val="00D31171"/>
    <w:rsid w:val="00D3302B"/>
    <w:rsid w:val="00D512A8"/>
    <w:rsid w:val="00D6030F"/>
    <w:rsid w:val="00D61EBA"/>
    <w:rsid w:val="00D671AB"/>
    <w:rsid w:val="00D81AC7"/>
    <w:rsid w:val="00D914A9"/>
    <w:rsid w:val="00D94D98"/>
    <w:rsid w:val="00D96DE7"/>
    <w:rsid w:val="00DB4031"/>
    <w:rsid w:val="00DC2A63"/>
    <w:rsid w:val="00DC6677"/>
    <w:rsid w:val="00DD0631"/>
    <w:rsid w:val="00DD2356"/>
    <w:rsid w:val="00DE30EE"/>
    <w:rsid w:val="00DE67CD"/>
    <w:rsid w:val="00E02301"/>
    <w:rsid w:val="00E07D33"/>
    <w:rsid w:val="00E25799"/>
    <w:rsid w:val="00E304A5"/>
    <w:rsid w:val="00E40F08"/>
    <w:rsid w:val="00E426AD"/>
    <w:rsid w:val="00E72C43"/>
    <w:rsid w:val="00E86BB2"/>
    <w:rsid w:val="00E93E69"/>
    <w:rsid w:val="00EA51CF"/>
    <w:rsid w:val="00EA53A6"/>
    <w:rsid w:val="00EB1C27"/>
    <w:rsid w:val="00ED1A5F"/>
    <w:rsid w:val="00EE29A8"/>
    <w:rsid w:val="00EE4F44"/>
    <w:rsid w:val="00EF4716"/>
    <w:rsid w:val="00EF6403"/>
    <w:rsid w:val="00F02604"/>
    <w:rsid w:val="00F054CC"/>
    <w:rsid w:val="00F07AD6"/>
    <w:rsid w:val="00F11473"/>
    <w:rsid w:val="00F130EA"/>
    <w:rsid w:val="00F22F5E"/>
    <w:rsid w:val="00F26BDC"/>
    <w:rsid w:val="00F31214"/>
    <w:rsid w:val="00F35E44"/>
    <w:rsid w:val="00F37643"/>
    <w:rsid w:val="00F376AD"/>
    <w:rsid w:val="00F53552"/>
    <w:rsid w:val="00F54BCC"/>
    <w:rsid w:val="00F55CED"/>
    <w:rsid w:val="00F6139E"/>
    <w:rsid w:val="00F64BD3"/>
    <w:rsid w:val="00F67537"/>
    <w:rsid w:val="00F77FF4"/>
    <w:rsid w:val="00F85F19"/>
    <w:rsid w:val="00F94CA1"/>
    <w:rsid w:val="00F96AE8"/>
    <w:rsid w:val="00FA0254"/>
    <w:rsid w:val="00FB0159"/>
    <w:rsid w:val="00FC21F9"/>
    <w:rsid w:val="00FD45EA"/>
    <w:rsid w:val="00FE07F1"/>
    <w:rsid w:val="00FE3800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02DB6"/>
  <w15:docId w15:val="{5E63E01E-2219-4877-890B-1B2C01D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37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15E"/>
  </w:style>
  <w:style w:type="paragraph" w:styleId="Footer">
    <w:name w:val="footer"/>
    <w:basedOn w:val="Normal"/>
    <w:link w:val="FooterChar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15E"/>
  </w:style>
  <w:style w:type="paragraph" w:styleId="BalloonText">
    <w:name w:val="Balloon Text"/>
    <w:basedOn w:val="Normal"/>
    <w:link w:val="BalloonTextChar"/>
    <w:uiPriority w:val="99"/>
    <w:semiHidden/>
    <w:unhideWhenUsed/>
    <w:rsid w:val="00A11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445"/>
    <w:pPr>
      <w:numPr>
        <w:numId w:val="29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A6071"/>
    <w:rPr>
      <w:color w:val="808080"/>
    </w:rPr>
  </w:style>
  <w:style w:type="table" w:styleId="TableGrid">
    <w:name w:val="Table Grid"/>
    <w:basedOn w:val="TableNormal"/>
    <w:uiPriority w:val="59"/>
    <w:rsid w:val="0073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5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79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790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79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290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erschrift3">
    <w:name w:val="Überschrift3"/>
    <w:basedOn w:val="Normal"/>
    <w:link w:val="berschrift3Zchn"/>
    <w:rsid w:val="00303CBF"/>
    <w:pPr>
      <w:tabs>
        <w:tab w:val="left" w:pos="1152"/>
      </w:tabs>
    </w:pPr>
    <w:rPr>
      <w:rFonts w:cs="Arial"/>
      <w:b/>
      <w:sz w:val="50"/>
      <w:szCs w:val="50"/>
    </w:rPr>
  </w:style>
  <w:style w:type="paragraph" w:customStyle="1" w:styleId="Tabellenschrift">
    <w:name w:val="Tabellenschrift"/>
    <w:basedOn w:val="Normal"/>
    <w:qFormat/>
    <w:rsid w:val="00086E1B"/>
    <w:pPr>
      <w:autoSpaceDE w:val="0"/>
      <w:autoSpaceDN w:val="0"/>
      <w:adjustRightInd w:val="0"/>
      <w:jc w:val="center"/>
    </w:pPr>
    <w:rPr>
      <w:rFonts w:eastAsiaTheme="minorHAnsi" w:cs="Arial"/>
      <w:lang w:eastAsia="en-US"/>
    </w:rPr>
  </w:style>
  <w:style w:type="paragraph" w:customStyle="1" w:styleId="LB-Titel">
    <w:name w:val="LB-Titel"/>
    <w:basedOn w:val="berschrift3"/>
    <w:link w:val="LB-TitelZchn"/>
    <w:qFormat/>
    <w:rsid w:val="00303CBF"/>
    <w:pPr>
      <w:numPr>
        <w:numId w:val="15"/>
      </w:numPr>
    </w:pPr>
    <w:rPr>
      <w:rFonts w:eastAsiaTheme="minorHAnsi"/>
      <w:lang w:eastAsia="en-US"/>
    </w:rPr>
  </w:style>
  <w:style w:type="paragraph" w:customStyle="1" w:styleId="Formatvorlage2">
    <w:name w:val="Formatvorlage 2"/>
    <w:basedOn w:val="LB-Titel"/>
    <w:link w:val="Formatvorlage2Zchn"/>
    <w:rsid w:val="00A20DE3"/>
    <w:rPr>
      <w:sz w:val="36"/>
      <w:szCs w:val="40"/>
    </w:rPr>
  </w:style>
  <w:style w:type="paragraph" w:customStyle="1" w:styleId="TitelAbschnitte">
    <w:name w:val="Titel Abschnitte"/>
    <w:basedOn w:val="Formatvorlage2"/>
    <w:link w:val="TitelAbschnitteZchn"/>
    <w:qFormat/>
    <w:rsid w:val="00F94CA1"/>
    <w:pPr>
      <w:numPr>
        <w:numId w:val="0"/>
      </w:numPr>
      <w:spacing w:before="240" w:after="120"/>
      <w:ind w:left="357" w:hanging="357"/>
    </w:pPr>
  </w:style>
  <w:style w:type="character" w:customStyle="1" w:styleId="berschrift3Zchn">
    <w:name w:val="Überschrift3 Zchn"/>
    <w:basedOn w:val="DefaultParagraphFont"/>
    <w:link w:val="berschrift3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LB-TitelZchn">
    <w:name w:val="LB-Titel Zchn"/>
    <w:basedOn w:val="berschrift3Zchn"/>
    <w:link w:val="LB-Titel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Formatvorlage2Zchn">
    <w:name w:val="Formatvorlage 2 Zchn"/>
    <w:basedOn w:val="LB-TitelZchn"/>
    <w:link w:val="Formatvorlage2"/>
    <w:rsid w:val="00A20DE3"/>
    <w:rPr>
      <w:rFonts w:ascii="Arial" w:eastAsia="Times New Roman" w:hAnsi="Arial" w:cs="Arial"/>
      <w:b/>
      <w:sz w:val="36"/>
      <w:szCs w:val="40"/>
      <w:lang w:eastAsia="de-DE"/>
    </w:rPr>
  </w:style>
  <w:style w:type="character" w:customStyle="1" w:styleId="TitelAbschnitteZchn">
    <w:name w:val="Titel Abschnitte Zchn"/>
    <w:basedOn w:val="Formatvorlage2Zchn"/>
    <w:link w:val="TitelAbschnitte"/>
    <w:rsid w:val="00F94CA1"/>
    <w:rPr>
      <w:rFonts w:ascii="Arial" w:eastAsia="Times New Roman" w:hAnsi="Arial" w:cs="Arial"/>
      <w:b/>
      <w:sz w:val="36"/>
      <w:szCs w:val="40"/>
      <w:lang w:eastAsia="de-DE"/>
    </w:rPr>
  </w:style>
  <w:style w:type="paragraph" w:customStyle="1" w:styleId="Aufgabentitel">
    <w:name w:val="Aufgabentitel"/>
    <w:basedOn w:val="Formatvorlage2"/>
    <w:next w:val="Normal"/>
    <w:link w:val="AufgabentitelZchn"/>
    <w:qFormat/>
    <w:rsid w:val="00F94CA1"/>
    <w:pPr>
      <w:spacing w:before="240" w:after="120"/>
    </w:pPr>
    <w:rPr>
      <w:sz w:val="28"/>
      <w:szCs w:val="36"/>
    </w:rPr>
  </w:style>
  <w:style w:type="character" w:customStyle="1" w:styleId="AufgabentitelZchn">
    <w:name w:val="Aufgabentitel Zchn"/>
    <w:basedOn w:val="Formatvorlage2Zchn"/>
    <w:link w:val="Aufgabentitel"/>
    <w:rsid w:val="00F94CA1"/>
    <w:rPr>
      <w:rFonts w:ascii="Arial" w:eastAsia="Times New Roman" w:hAnsi="Arial" w:cs="Arial"/>
      <w:b/>
      <w:sz w:val="28"/>
      <w:szCs w:val="36"/>
      <w:lang w:eastAsia="de-DE"/>
    </w:rPr>
  </w:style>
  <w:style w:type="table" w:styleId="GridTable4">
    <w:name w:val="Grid Table 4"/>
    <w:basedOn w:val="TableNormal"/>
    <w:uiPriority w:val="49"/>
    <w:rsid w:val="005119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5119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119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eilauftrag">
    <w:name w:val="Teilauftrag"/>
    <w:basedOn w:val="Normal"/>
    <w:next w:val="Normal"/>
    <w:link w:val="TeilauftragZchn"/>
    <w:qFormat/>
    <w:rsid w:val="00F94CA1"/>
    <w:pPr>
      <w:spacing w:before="120" w:after="60"/>
    </w:pPr>
    <w:rPr>
      <w:b/>
      <w:bCs/>
      <w:sz w:val="24"/>
      <w:szCs w:val="32"/>
      <w:lang w:eastAsia="en-US"/>
    </w:rPr>
  </w:style>
  <w:style w:type="character" w:customStyle="1" w:styleId="TeilauftragZchn">
    <w:name w:val="Teilauftrag Zchn"/>
    <w:basedOn w:val="DefaultParagraphFont"/>
    <w:link w:val="Teilauftrag"/>
    <w:rsid w:val="00F94CA1"/>
    <w:rPr>
      <w:rFonts w:ascii="Arial" w:eastAsia="Times New Roman" w:hAnsi="Arial" w:cs="Times New Roman"/>
      <w:b/>
      <w:bCs/>
      <w:sz w:val="24"/>
      <w:szCs w:val="32"/>
    </w:rPr>
  </w:style>
  <w:style w:type="paragraph" w:customStyle="1" w:styleId="berschrift">
    <w:name w:val="Überschrift"/>
    <w:basedOn w:val="berschrift3"/>
    <w:qFormat/>
    <w:rsid w:val="00E72C43"/>
    <w:pPr>
      <w:ind w:left="360" w:hanging="360"/>
    </w:pPr>
    <w:rPr>
      <w:rFonts w:eastAsiaTheme="minorHAnsi"/>
      <w:lang w:eastAsia="en-US"/>
    </w:rPr>
  </w:style>
  <w:style w:type="paragraph" w:customStyle="1" w:styleId="Formatvorlage1">
    <w:name w:val="Formatvorlage1"/>
    <w:basedOn w:val="Formatvorlage2"/>
    <w:link w:val="Formatvorlage1Zchn"/>
    <w:qFormat/>
    <w:rsid w:val="00E72C43"/>
    <w:pPr>
      <w:numPr>
        <w:numId w:val="1"/>
      </w:numPr>
    </w:pPr>
    <w:rPr>
      <w:rFonts w:eastAsia="Times New Roman"/>
      <w:sz w:val="28"/>
      <w:szCs w:val="36"/>
      <w:lang w:eastAsia="de-DE"/>
    </w:rPr>
  </w:style>
  <w:style w:type="character" w:customStyle="1" w:styleId="Formatvorlage1Zchn">
    <w:name w:val="Formatvorlage1 Zchn"/>
    <w:basedOn w:val="Formatvorlage2Zchn"/>
    <w:link w:val="Formatvorlage1"/>
    <w:rsid w:val="00E72C43"/>
    <w:rPr>
      <w:rFonts w:ascii="Arial" w:eastAsia="Times New Roman" w:hAnsi="Arial" w:cs="Arial"/>
      <w:b/>
      <w:sz w:val="28"/>
      <w:szCs w:val="36"/>
      <w:lang w:eastAsia="de-DE"/>
    </w:rPr>
  </w:style>
  <w:style w:type="paragraph" w:customStyle="1" w:styleId="Funktionell">
    <w:name w:val="Funktionell"/>
    <w:basedOn w:val="Normal"/>
    <w:qFormat/>
    <w:rsid w:val="00476245"/>
    <w:pPr>
      <w:numPr>
        <w:numId w:val="21"/>
      </w:numPr>
      <w:ind w:left="709" w:hanging="567"/>
    </w:pPr>
  </w:style>
  <w:style w:type="paragraph" w:customStyle="1" w:styleId="Qualitt">
    <w:name w:val="Qualität"/>
    <w:basedOn w:val="Normal"/>
    <w:qFormat/>
    <w:rsid w:val="00A62FAC"/>
    <w:pPr>
      <w:numPr>
        <w:numId w:val="22"/>
      </w:numPr>
      <w:ind w:left="709" w:hanging="567"/>
    </w:pPr>
  </w:style>
  <w:style w:type="paragraph" w:customStyle="1" w:styleId="Randbedingung">
    <w:name w:val="Randbedingung"/>
    <w:basedOn w:val="Normal"/>
    <w:qFormat/>
    <w:rsid w:val="004E7A65"/>
    <w:pPr>
      <w:numPr>
        <w:numId w:val="23"/>
      </w:numPr>
      <w:ind w:left="709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zenz\Desktop\MKN-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3A7C32-078D-4B33-99B5-7640FF701D7C}"/>
      </w:docPartPr>
      <w:docPartBody>
        <w:p w:rsidR="00ED5C46" w:rsidRDefault="00E354FC">
          <w:r w:rsidRPr="00C02DFD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736DF6E371E4B6A882B53C78D1F2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429646-646D-4F6F-8EC6-64706895831E}"/>
      </w:docPartPr>
      <w:docPartBody>
        <w:p w:rsidR="005F479C" w:rsidRDefault="006346C7" w:rsidP="006346C7">
          <w:pPr>
            <w:pStyle w:val="9736DF6E371E4B6A882B53C78D1F2C63"/>
          </w:pPr>
          <w:r w:rsidRPr="00C02DFD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RM10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41"/>
    <w:rsid w:val="0003297F"/>
    <w:rsid w:val="001B3BE0"/>
    <w:rsid w:val="001C7DB3"/>
    <w:rsid w:val="0032086B"/>
    <w:rsid w:val="00367080"/>
    <w:rsid w:val="00480282"/>
    <w:rsid w:val="00486715"/>
    <w:rsid w:val="004A3561"/>
    <w:rsid w:val="00513202"/>
    <w:rsid w:val="00520C93"/>
    <w:rsid w:val="005621B2"/>
    <w:rsid w:val="005F479C"/>
    <w:rsid w:val="00606B0E"/>
    <w:rsid w:val="006260C2"/>
    <w:rsid w:val="006346C7"/>
    <w:rsid w:val="0069309F"/>
    <w:rsid w:val="006F2721"/>
    <w:rsid w:val="007A3741"/>
    <w:rsid w:val="00825F7F"/>
    <w:rsid w:val="00877489"/>
    <w:rsid w:val="00901221"/>
    <w:rsid w:val="009F4D02"/>
    <w:rsid w:val="00A360D8"/>
    <w:rsid w:val="00AF6183"/>
    <w:rsid w:val="00B44C1A"/>
    <w:rsid w:val="00BA5744"/>
    <w:rsid w:val="00C81BC4"/>
    <w:rsid w:val="00C8731B"/>
    <w:rsid w:val="00DC7AD9"/>
    <w:rsid w:val="00DF653A"/>
    <w:rsid w:val="00E06766"/>
    <w:rsid w:val="00E117FE"/>
    <w:rsid w:val="00E354FC"/>
    <w:rsid w:val="00E64335"/>
    <w:rsid w:val="00ED5C46"/>
    <w:rsid w:val="00F94A11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6C7"/>
    <w:rPr>
      <w:color w:val="808080"/>
    </w:rPr>
  </w:style>
  <w:style w:type="paragraph" w:customStyle="1" w:styleId="9736DF6E371E4B6A882B53C78D1F2C63">
    <w:name w:val="9736DF6E371E4B6A882B53C78D1F2C63"/>
    <w:rsid w:val="006346C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11" ma:contentTypeDescription="Ein neues Dokument erstellen." ma:contentTypeScope="" ma:versionID="d0b4f84b0736bb1e287250ce7a75128d">
  <xsd:schema xmlns:xsd="http://www.w3.org/2001/XMLSchema" xmlns:xs="http://www.w3.org/2001/XMLSchema" xmlns:p="http://schemas.microsoft.com/office/2006/metadata/properties" xmlns:ns2="d985a9cd-0765-4b5f-9c1a-fc99987bb2a7" xmlns:ns3="b19ba96f-84de-4760-a8cd-da539b3f8d9a" targetNamespace="http://schemas.microsoft.com/office/2006/metadata/properties" ma:root="true" ma:fieldsID="615c7c6d3ce1bbb1e4942e60fc8c153d" ns2:_="" ns3:_="">
    <xsd:import namespace="d985a9cd-0765-4b5f-9c1a-fc99987bb2a7"/>
    <xsd:import namespace="b19ba96f-84de-4760-a8cd-da539b3f8d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e2a0cf6c-e0ff-4174-9cd1-9cd881f730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ba96f-84de-4760-a8cd-da539b3f8d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c395da-7fb3-404f-8026-4649747301e9}" ma:internalName="TaxCatchAll" ma:showField="CatchAllData" ma:web="b19ba96f-84de-4760-a8cd-da539b3f8d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85a9cd-0765-4b5f-9c1a-fc99987bb2a7">
      <Terms xmlns="http://schemas.microsoft.com/office/infopath/2007/PartnerControls"/>
    </lcf76f155ced4ddcb4097134ff3c332f>
    <TaxCatchAll xmlns="b19ba96f-84de-4760-a8cd-da539b3f8d9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3D352-0201-4050-962A-8ACCE7A9C191}"/>
</file>

<file path=customXml/itemProps2.xml><?xml version="1.0" encoding="utf-8"?>
<ds:datastoreItem xmlns:ds="http://schemas.openxmlformats.org/officeDocument/2006/customXml" ds:itemID="{A6EA58D2-51EC-425B-A328-CA3E28A4BA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2A0164-D93F-46CA-B0EC-9472EBA6D9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3471DD-7FB6-4ED9-B77F-71C8BF847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C:\Users\Vinzenz\Desktop\MKN-Vorlage.dotx</Template>
  <TotalTime>37</TotalTime>
  <Pages>8</Pages>
  <Words>1629</Words>
  <Characters>9291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Leistungsbeurteilung Modul 164</vt:lpstr>
      <vt:lpstr>Leistungsbeurteilung Modul 164</vt:lpstr>
    </vt:vector>
  </TitlesOfParts>
  <Company>Berufsfachschule Baden BBB, IT-School / www.bbbaden.ch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Leistungsbeurteilung Modul 164</dc:title>
  <dc:creator>Christian Witschard</dc:creator>
  <dc:description>Copyright by BBB, all Rights reserved</dc:description>
  <cp:lastModifiedBy>Rossella Rapisarda</cp:lastModifiedBy>
  <cp:revision>295</cp:revision>
  <cp:lastPrinted>2022-10-26T08:53:00Z</cp:lastPrinted>
  <dcterms:created xsi:type="dcterms:W3CDTF">2012-05-10T14:49:00Z</dcterms:created>
  <dcterms:modified xsi:type="dcterms:W3CDTF">2023-11-27T05:57:00Z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